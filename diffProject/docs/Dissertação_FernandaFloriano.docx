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330F8B" w:rsidRPr="00C442CC" w:rsidRDefault="00330F8B" w:rsidP="00330F8B">
      <w:pPr>
        <w:jc w:val="center"/>
        <w:rPr>
          <w:rStyle w:val="TextoSimplesChar"/>
          <w:rFonts w:cs="Times New Roman"/>
          <w:b w:val="0"/>
        </w:rPr>
      </w:pPr>
    </w:p>
    <w:p w:rsidR="00941844" w:rsidRPr="00726D3A" w:rsidRDefault="00041CFF" w:rsidP="003A0C7D">
      <w:pPr>
        <w:ind w:firstLine="0"/>
        <w:jc w:val="center"/>
        <w:rPr>
          <w:szCs w:val="24"/>
        </w:rPr>
      </w:pPr>
      <w:r>
        <w:t>FERNANDA FLORIANO SIL</w:t>
      </w:r>
      <w:r w:rsidR="00C27B68">
        <w:t>VA</w:t>
      </w:r>
    </w:p>
    <w:p w:rsidR="00941844" w:rsidRPr="00C442CC" w:rsidRDefault="00941844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330F8B" w:rsidRPr="00C442CC" w:rsidRDefault="00330F8B" w:rsidP="00330F8B">
      <w:pPr>
        <w:rPr>
          <w:szCs w:val="24"/>
        </w:rPr>
      </w:pPr>
    </w:p>
    <w:p w:rsidR="001B5E6A" w:rsidRDefault="001B5E6A" w:rsidP="00330F8B">
      <w:pPr>
        <w:rPr>
          <w:b/>
          <w:szCs w:val="24"/>
        </w:rPr>
      </w:pPr>
    </w:p>
    <w:p w:rsidR="00941844" w:rsidRPr="00726D3A" w:rsidRDefault="00C27B68" w:rsidP="00274BFA">
      <w:pPr>
        <w:ind w:firstLine="0"/>
        <w:jc w:val="center"/>
        <w:rPr>
          <w:caps/>
          <w:szCs w:val="24"/>
        </w:rPr>
      </w:pPr>
      <w:r>
        <w:rPr>
          <w:caps/>
        </w:rPr>
        <w:t xml:space="preserve">DDIFF - </w:t>
      </w:r>
    </w:p>
    <w:p w:rsidR="00941844" w:rsidRPr="00012A04" w:rsidRDefault="00941844" w:rsidP="00330F8B">
      <w:pPr>
        <w:rPr>
          <w:b/>
          <w:szCs w:val="24"/>
        </w:rPr>
      </w:pPr>
    </w:p>
    <w:p w:rsidR="00941844" w:rsidRDefault="00941844" w:rsidP="00330F8B">
      <w:pPr>
        <w:rPr>
          <w:b/>
          <w:szCs w:val="24"/>
        </w:rPr>
      </w:pPr>
    </w:p>
    <w:p w:rsidR="00491E78" w:rsidRDefault="00491E78" w:rsidP="00330F8B">
      <w:pPr>
        <w:rPr>
          <w:b/>
          <w:szCs w:val="24"/>
        </w:rPr>
      </w:pPr>
    </w:p>
    <w:p w:rsidR="00491E78" w:rsidRPr="00012A04" w:rsidRDefault="00491E78" w:rsidP="00330F8B">
      <w:pPr>
        <w:rPr>
          <w:b/>
          <w:szCs w:val="24"/>
        </w:rPr>
      </w:pPr>
    </w:p>
    <w:p w:rsidR="00941844" w:rsidRPr="00012A04" w:rsidRDefault="00F0324A" w:rsidP="004913AD">
      <w:pPr>
        <w:ind w:left="4536" w:firstLine="0"/>
        <w:rPr>
          <w:szCs w:val="24"/>
        </w:rPr>
      </w:pPr>
      <w:sdt>
        <w:sdtPr>
          <w:rPr>
            <w:szCs w:val="24"/>
          </w:rPr>
          <w:alias w:val="Tipo de Trabalho"/>
          <w:tag w:val="Tipo de Trabalho"/>
          <w:id w:val="691340442"/>
          <w:lock w:val="sdtLocked"/>
          <w:placeholder>
            <w:docPart w:val="06780C6F7CC84370BAC143C2A92EE003"/>
          </w:placeholder>
          <w:dropDownList>
            <w:listItem w:displayText="Dissertação" w:value="Dissertação"/>
            <w:listItem w:displayText="Tese" w:value="Tese"/>
          </w:dropDownList>
        </w:sdtPr>
        <w:sdtContent>
          <w:r w:rsidR="00C27B68">
            <w:rPr>
              <w:szCs w:val="24"/>
            </w:rPr>
            <w:t>Dissertação</w:t>
          </w:r>
        </w:sdtContent>
      </w:sdt>
      <w:r w:rsidR="00164D5D" w:rsidRPr="00012A04">
        <w:rPr>
          <w:szCs w:val="24"/>
        </w:rPr>
        <w:t xml:space="preserve"> </w:t>
      </w:r>
      <w:r w:rsidR="00A938DD">
        <w:rPr>
          <w:szCs w:val="24"/>
        </w:rPr>
        <w:t>apresentada</w:t>
      </w:r>
      <w:r w:rsidR="00941844" w:rsidRPr="00012A04">
        <w:rPr>
          <w:szCs w:val="24"/>
        </w:rPr>
        <w:t xml:space="preserve"> ao Programa de Pós-Graduação em Computação da Universidade Federal Fluminense</w:t>
      </w:r>
      <w:r w:rsidR="00012A04">
        <w:rPr>
          <w:szCs w:val="24"/>
        </w:rPr>
        <w:t>,</w:t>
      </w:r>
      <w:r w:rsidR="00941844" w:rsidRPr="00012A04">
        <w:rPr>
          <w:szCs w:val="24"/>
        </w:rPr>
        <w:t xml:space="preserve"> como requisito parcial para obtenção do </w:t>
      </w:r>
      <w:r w:rsidR="00A938DD">
        <w:rPr>
          <w:szCs w:val="24"/>
        </w:rPr>
        <w:t>Grau</w:t>
      </w:r>
      <w:r w:rsidR="00941844" w:rsidRPr="00012A04">
        <w:rPr>
          <w:szCs w:val="24"/>
        </w:rPr>
        <w:t xml:space="preserve"> de</w:t>
      </w:r>
      <w:r w:rsidR="00130936" w:rsidRPr="00012A04">
        <w:rPr>
          <w:szCs w:val="24"/>
        </w:rPr>
        <w:t xml:space="preserve"> </w:t>
      </w:r>
      <w:sdt>
        <w:sdtPr>
          <w:rPr>
            <w:szCs w:val="24"/>
          </w:rPr>
          <w:alias w:val="Titulação"/>
          <w:tag w:val="Titulação"/>
          <w:id w:val="732257384"/>
          <w:lock w:val="sdtLocked"/>
          <w:placeholder>
            <w:docPart w:val="06780C6F7CC84370BAC143C2A92EE003"/>
          </w:placeholder>
          <w:dropDownList>
            <w:listItem w:displayText="Mestre" w:value="Mestre"/>
            <w:listItem w:displayText="Doutor" w:value="Doutor"/>
          </w:dropDownList>
        </w:sdtPr>
        <w:sdtContent>
          <w:r w:rsidR="00C27B68">
            <w:rPr>
              <w:szCs w:val="24"/>
            </w:rPr>
            <w:t>Mestre</w:t>
          </w:r>
        </w:sdtContent>
      </w:sdt>
      <w:r w:rsidR="00941844" w:rsidRPr="00C27B68">
        <w:rPr>
          <w:b/>
          <w:szCs w:val="24"/>
        </w:rPr>
        <w:t>.</w:t>
      </w:r>
      <w:r w:rsidR="00941844" w:rsidRPr="00012A04">
        <w:rPr>
          <w:szCs w:val="24"/>
        </w:rPr>
        <w:t xml:space="preserve"> Área de Concentração: </w:t>
      </w:r>
      <w:sdt>
        <w:sdtPr>
          <w:rPr>
            <w:szCs w:val="24"/>
          </w:rPr>
          <w:alias w:val="Área de Concentração"/>
          <w:tag w:val="Área de Concentração"/>
          <w:id w:val="691340463"/>
          <w:lock w:val="sdtLocked"/>
          <w:placeholder>
            <w:docPart w:val="06780C6F7CC84370BAC143C2A92EE003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Content>
          <w:r w:rsidR="00C27B68">
            <w:rPr>
              <w:szCs w:val="24"/>
            </w:rPr>
            <w:t>Engenharia de Software</w:t>
          </w:r>
        </w:sdtContent>
      </w:sdt>
      <w:r w:rsidR="00941844" w:rsidRPr="00012A04">
        <w:rPr>
          <w:szCs w:val="24"/>
        </w:rPr>
        <w:t xml:space="preserve">. </w:t>
      </w: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1B5E6A" w:rsidRDefault="001B5E6A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941844" w:rsidP="00274BFA">
      <w:pPr>
        <w:ind w:firstLine="0"/>
        <w:jc w:val="center"/>
        <w:rPr>
          <w:szCs w:val="24"/>
        </w:rPr>
      </w:pPr>
      <w:r w:rsidRPr="00012A04">
        <w:rPr>
          <w:szCs w:val="24"/>
        </w:rPr>
        <w:t>Orientador:</w:t>
      </w:r>
      <w:r w:rsidR="00A938DD">
        <w:rPr>
          <w:szCs w:val="24"/>
        </w:rPr>
        <w:t xml:space="preserve"> Prof. Dr.</w:t>
      </w:r>
      <w:r w:rsidR="00012A04">
        <w:rPr>
          <w:szCs w:val="24"/>
        </w:rPr>
        <w:t xml:space="preserve"> </w:t>
      </w:r>
      <w:r w:rsidR="003545AE">
        <w:t>LEONARDO GRESTA PAULINO MURTA</w:t>
      </w:r>
    </w:p>
    <w:p w:rsidR="00190536" w:rsidRPr="00012A04" w:rsidRDefault="00190536" w:rsidP="00330F8B"/>
    <w:p w:rsidR="00491E78" w:rsidRDefault="00491E78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330F8B" w:rsidRDefault="00330F8B" w:rsidP="00330F8B">
      <w:pPr>
        <w:rPr>
          <w:szCs w:val="24"/>
        </w:rPr>
      </w:pPr>
    </w:p>
    <w:p w:rsidR="00330F8B" w:rsidRPr="00012A04" w:rsidRDefault="00330F8B" w:rsidP="00330F8B">
      <w:pPr>
        <w:rPr>
          <w:szCs w:val="24"/>
        </w:rPr>
      </w:pPr>
    </w:p>
    <w:p w:rsidR="00941844" w:rsidRDefault="00941844" w:rsidP="00330F8B">
      <w:pPr>
        <w:rPr>
          <w:szCs w:val="24"/>
        </w:rPr>
      </w:pPr>
    </w:p>
    <w:p w:rsidR="00491E78" w:rsidRDefault="00491E78" w:rsidP="00330F8B">
      <w:pPr>
        <w:rPr>
          <w:szCs w:val="24"/>
        </w:rPr>
      </w:pPr>
    </w:p>
    <w:p w:rsidR="00491E78" w:rsidRPr="00012A04" w:rsidRDefault="00491E78" w:rsidP="00330F8B">
      <w:pPr>
        <w:rPr>
          <w:szCs w:val="24"/>
        </w:rPr>
      </w:pPr>
    </w:p>
    <w:p w:rsidR="00941844" w:rsidRPr="00012A04" w:rsidRDefault="00491E78" w:rsidP="00274BFA">
      <w:pPr>
        <w:ind w:firstLine="0"/>
        <w:jc w:val="center"/>
      </w:pPr>
      <w:r>
        <w:t>Niterói</w:t>
      </w:r>
    </w:p>
    <w:p w:rsidR="00144A67" w:rsidRPr="00C7341E" w:rsidRDefault="003545AE" w:rsidP="00274BFA">
      <w:pPr>
        <w:ind w:firstLine="0"/>
        <w:jc w:val="center"/>
        <w:rPr>
          <w:szCs w:val="24"/>
        </w:rPr>
      </w:pPr>
      <w:r>
        <w:t>2012</w:t>
      </w:r>
    </w:p>
    <w:p w:rsidR="00144A67" w:rsidRDefault="00144A67">
      <w:pPr>
        <w:spacing w:after="200" w:line="276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170830" w:rsidRDefault="006A4744" w:rsidP="00645486">
      <w:pPr>
        <w:ind w:firstLine="0"/>
      </w:pPr>
      <w:r>
        <w:lastRenderedPageBreak/>
        <w:t xml:space="preserve">Ficha Catalográfica </w:t>
      </w:r>
      <w:r w:rsidR="00645486">
        <w:t>– Esta página deve ser removida na versão a ser entregue para a banca, mas deve ser reinserida na versão final, com a ficha catalográfica f</w:t>
      </w:r>
      <w:r w:rsidR="00645486" w:rsidRPr="00645486">
        <w:t xml:space="preserve">ornecida pela biblioteca. Informações </w:t>
      </w:r>
      <w:r w:rsidR="00645486">
        <w:t xml:space="preserve">sobre este processo devem ser obtidas </w:t>
      </w:r>
      <w:r w:rsidR="00645486" w:rsidRPr="00645486">
        <w:t>na secretaria da pós-graduação</w:t>
      </w:r>
      <w:r w:rsidR="00645486">
        <w:t>.</w:t>
      </w:r>
    </w:p>
    <w:p w:rsidR="00144A67" w:rsidRDefault="00144A67" w:rsidP="00144A67">
      <w:pPr>
        <w:rPr>
          <w:b/>
          <w:caps/>
        </w:rPr>
      </w:pPr>
      <w:r>
        <w:rPr>
          <w:b/>
          <w:caps/>
        </w:rPr>
        <w:br w:type="page"/>
      </w:r>
    </w:p>
    <w:p w:rsidR="003505FE" w:rsidRPr="00CE1780" w:rsidRDefault="00F0324A" w:rsidP="003A0C7D">
      <w:pPr>
        <w:ind w:firstLine="0"/>
        <w:jc w:val="center"/>
        <w:rPr>
          <w:caps/>
        </w:rPr>
      </w:pPr>
      <w:sdt>
        <w:sdtPr>
          <w:rPr>
            <w:caps/>
          </w:rPr>
          <w:alias w:val="Nome Completo do Aluno"/>
          <w:id w:val="732257386"/>
          <w:lock w:val="sdtLocked"/>
          <w:placeholder>
            <w:docPart w:val="7AC9DDEAE7244F8796C326E21D6FA99E"/>
          </w:placeholder>
          <w:text/>
        </w:sdtPr>
        <w:sdtContent>
          <w:r w:rsidR="00A45675">
            <w:rPr>
              <w:caps/>
            </w:rPr>
            <w:t>FERNANDA FLORIANO SILVA</w:t>
          </w:r>
        </w:sdtContent>
      </w:sdt>
    </w:p>
    <w:p w:rsidR="001B5E6A" w:rsidRDefault="001B5E6A" w:rsidP="00144A67">
      <w:pPr>
        <w:rPr>
          <w:rFonts w:cs="Times New Roman"/>
          <w:b/>
          <w:szCs w:val="24"/>
        </w:rPr>
      </w:pPr>
    </w:p>
    <w:p w:rsidR="003505FE" w:rsidRPr="00CE1780" w:rsidRDefault="00F0324A" w:rsidP="003A0C7D">
      <w:pPr>
        <w:ind w:firstLine="0"/>
        <w:jc w:val="center"/>
        <w:rPr>
          <w:rFonts w:cs="Times New Roman"/>
          <w:caps/>
        </w:rPr>
      </w:pPr>
      <w:sdt>
        <w:sdtPr>
          <w:rPr>
            <w:rFonts w:cs="Times New Roman"/>
            <w:caps/>
          </w:rPr>
          <w:alias w:val="Título do Trabalho"/>
          <w:tag w:val="Título do Trabalho"/>
          <w:id w:val="10655290"/>
          <w:lock w:val="sdtLocked"/>
          <w:placeholder>
            <w:docPart w:val="D1CC7E18D24740FCBB40390298F371DE"/>
          </w:placeholder>
          <w:text/>
        </w:sdtPr>
        <w:sdtContent>
          <w:r w:rsidR="00A45675">
            <w:rPr>
              <w:rFonts w:cs="Times New Roman"/>
              <w:caps/>
            </w:rPr>
            <w:t xml:space="preserve">DIFF - </w:t>
          </w:r>
        </w:sdtContent>
      </w:sdt>
    </w:p>
    <w:p w:rsidR="00491E78" w:rsidRDefault="00491E78" w:rsidP="00144A67"/>
    <w:p w:rsidR="00A938DD" w:rsidRPr="00A938DD" w:rsidRDefault="00F0324A" w:rsidP="004913AD">
      <w:pPr>
        <w:ind w:left="4536" w:firstLine="0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alias w:val="Tipo de Trabalho"/>
          <w:tag w:val="Tipo de Trabalho"/>
          <w:id w:val="732257389"/>
          <w:lock w:val="sdtLocked"/>
          <w:placeholder>
            <w:docPart w:val="06780C6F7CC84370BAC143C2A92EE003"/>
          </w:placeholder>
          <w:dropDownList>
            <w:listItem w:displayText="Dissertação" w:value="Dissertação"/>
            <w:listItem w:displayText="Tese" w:value="Tese"/>
          </w:dropDownList>
        </w:sdtPr>
        <w:sdtContent>
          <w:r w:rsidR="00A45675">
            <w:rPr>
              <w:rFonts w:cs="Times New Roman"/>
              <w:szCs w:val="24"/>
            </w:rPr>
            <w:t>Dissertação</w:t>
          </w:r>
        </w:sdtContent>
      </w:sdt>
      <w:r w:rsidR="003505FE" w:rsidRPr="00A938DD">
        <w:rPr>
          <w:rFonts w:cs="Times New Roman"/>
          <w:szCs w:val="24"/>
        </w:rPr>
        <w:t xml:space="preserve"> </w:t>
      </w:r>
      <w:r w:rsidR="00A938DD" w:rsidRPr="00A938DD">
        <w:rPr>
          <w:rFonts w:cs="Times New Roman"/>
          <w:szCs w:val="24"/>
        </w:rPr>
        <w:t>apresentada</w:t>
      </w:r>
      <w:r w:rsidR="003505FE" w:rsidRPr="00A938DD">
        <w:rPr>
          <w:rFonts w:cs="Times New Roman"/>
          <w:szCs w:val="24"/>
        </w:rPr>
        <w:t xml:space="preserve"> ao Programa de Pós-Graduação em Computação da Universidade Federal Fluminense</w:t>
      </w:r>
      <w:r w:rsidR="00A938DD" w:rsidRPr="00A938DD">
        <w:rPr>
          <w:rFonts w:cs="Times New Roman"/>
          <w:szCs w:val="24"/>
        </w:rPr>
        <w:t>,</w:t>
      </w:r>
      <w:r w:rsidR="003505FE" w:rsidRPr="00A938DD">
        <w:rPr>
          <w:rFonts w:cs="Times New Roman"/>
          <w:szCs w:val="24"/>
        </w:rPr>
        <w:t xml:space="preserve"> como requisito parcial para obtenção do </w:t>
      </w:r>
      <w:r w:rsidR="00A938DD" w:rsidRPr="00A938DD">
        <w:rPr>
          <w:rFonts w:cs="Times New Roman"/>
          <w:szCs w:val="24"/>
        </w:rPr>
        <w:t>Grau</w:t>
      </w:r>
      <w:r w:rsidR="003505FE" w:rsidRPr="00A938DD">
        <w:rPr>
          <w:rFonts w:cs="Times New Roman"/>
          <w:szCs w:val="24"/>
        </w:rPr>
        <w:t xml:space="preserve"> de </w:t>
      </w:r>
      <w:sdt>
        <w:sdtPr>
          <w:rPr>
            <w:rFonts w:cs="Times New Roman"/>
            <w:szCs w:val="24"/>
          </w:rPr>
          <w:alias w:val="Titulação"/>
          <w:tag w:val="Titulação"/>
          <w:id w:val="732257391"/>
          <w:lock w:val="sdtLocked"/>
          <w:placeholder>
            <w:docPart w:val="06780C6F7CC84370BAC143C2A92EE003"/>
          </w:placeholder>
          <w:dropDownList>
            <w:listItem w:displayText="Mestre" w:value="Mestre"/>
            <w:listItem w:displayText="Doutor" w:value="Doutor"/>
          </w:dropDownList>
        </w:sdtPr>
        <w:sdtContent>
          <w:r w:rsidR="00A45675">
            <w:rPr>
              <w:rFonts w:cs="Times New Roman"/>
              <w:szCs w:val="24"/>
            </w:rPr>
            <w:t>Mestre</w:t>
          </w:r>
        </w:sdtContent>
      </w:sdt>
      <w:r w:rsidR="003505FE" w:rsidRPr="00A938DD">
        <w:rPr>
          <w:rFonts w:cs="Times New Roman"/>
          <w:szCs w:val="24"/>
        </w:rPr>
        <w:t xml:space="preserve">. </w:t>
      </w:r>
      <w:r w:rsidR="00A938DD" w:rsidRPr="00A938DD">
        <w:rPr>
          <w:rFonts w:cs="Times New Roman"/>
          <w:szCs w:val="24"/>
        </w:rPr>
        <w:t xml:space="preserve">Área de Concentração: </w:t>
      </w:r>
      <w:sdt>
        <w:sdtPr>
          <w:rPr>
            <w:rFonts w:cs="Times New Roman"/>
            <w:szCs w:val="24"/>
          </w:rPr>
          <w:alias w:val="Área de Concentração"/>
          <w:tag w:val="Área de Concentração"/>
          <w:id w:val="10655292"/>
          <w:lock w:val="sdtLocked"/>
          <w:placeholder>
            <w:docPart w:val="A18D47D3839841E98EC6CAFD9424C8B4"/>
          </w:placeholder>
          <w:dropDownList>
            <w:listItem w:displayText="Algoritmos e Otimização" w:value="Algoritmos e Otimização"/>
            <w:listItem w:displayText="Computação Científica e Sistemas de Potência" w:value="Computação Científica e Sistemas de Potência"/>
            <w:listItem w:displayText="Computação Visual" w:value="Computação Visual"/>
            <w:listItem w:displayText="Engenharia de Software" w:value="Engenharia de Software"/>
            <w:listItem w:displayText="Inteligência Artificial" w:value="Inteligência Artificial"/>
            <w:listItem w:displayText="Redes e Sistemas Distribuídos e Paralelos" w:value="Redes e Sistemas Distribuídos e Paralelos"/>
          </w:dropDownList>
        </w:sdtPr>
        <w:sdtContent>
          <w:r w:rsidR="00A45675">
            <w:rPr>
              <w:rFonts w:cs="Times New Roman"/>
              <w:szCs w:val="24"/>
            </w:rPr>
            <w:t>Engenharia de Software</w:t>
          </w:r>
        </w:sdtContent>
      </w:sdt>
      <w:r w:rsidR="00A938DD" w:rsidRPr="00A938DD">
        <w:rPr>
          <w:rFonts w:cs="Times New Roman"/>
          <w:szCs w:val="24"/>
        </w:rPr>
        <w:t xml:space="preserve">. </w:t>
      </w:r>
    </w:p>
    <w:p w:rsidR="00491E78" w:rsidRDefault="00491E78" w:rsidP="00144A67"/>
    <w:p w:rsidR="003505FE" w:rsidRPr="00144A67" w:rsidRDefault="003505FE" w:rsidP="00BA43F3">
      <w:pPr>
        <w:ind w:firstLine="0"/>
        <w:jc w:val="left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Aprovada </w:t>
      </w:r>
      <w:r w:rsidR="00A938DD" w:rsidRPr="00144A67">
        <w:rPr>
          <w:rFonts w:cs="Times New Roman"/>
          <w:szCs w:val="24"/>
        </w:rPr>
        <w:t xml:space="preserve">em </w:t>
      </w:r>
      <w:r w:rsidR="00F0324A">
        <w:fldChar w:fldCharType="begin">
          <w:ffData>
            <w:name w:val=""/>
            <w:enabled/>
            <w:calcOnExit w:val="0"/>
            <w:textInput>
              <w:default w:val="&lt;MES&gt;"/>
            </w:textInput>
          </w:ffData>
        </w:fldChar>
      </w:r>
      <w:r w:rsidR="00BA43F3">
        <w:instrText xml:space="preserve"> FORMTEXT </w:instrText>
      </w:r>
      <w:r w:rsidR="00F0324A">
        <w:fldChar w:fldCharType="separate"/>
      </w:r>
      <w:r w:rsidR="00BA43F3">
        <w:rPr>
          <w:noProof/>
        </w:rPr>
        <w:t>&lt;MES&gt;</w:t>
      </w:r>
      <w:r w:rsidR="00F0324A">
        <w:fldChar w:fldCharType="end"/>
      </w:r>
      <w:r w:rsidR="00A938DD" w:rsidRPr="00144A67">
        <w:rPr>
          <w:rFonts w:cs="Times New Roman"/>
          <w:szCs w:val="24"/>
        </w:rPr>
        <w:t xml:space="preserve"> </w:t>
      </w:r>
      <w:r w:rsidR="00BA43F3">
        <w:rPr>
          <w:rFonts w:cs="Times New Roman"/>
          <w:szCs w:val="24"/>
        </w:rPr>
        <w:t>d</w:t>
      </w:r>
      <w:r w:rsidR="00A938DD" w:rsidRPr="00144A67">
        <w:rPr>
          <w:rFonts w:cs="Times New Roman"/>
          <w:szCs w:val="24"/>
        </w:rPr>
        <w:t>e</w:t>
      </w:r>
      <w:r w:rsidR="00BA43F3">
        <w:rPr>
          <w:rFonts w:cs="Times New Roman"/>
          <w:szCs w:val="24"/>
        </w:rPr>
        <w:t xml:space="preserve"> </w:t>
      </w:r>
      <w:r w:rsidR="00F318DC">
        <w:t>2012</w:t>
      </w:r>
      <w:r w:rsidR="00A938DD" w:rsidRPr="00144A67">
        <w:rPr>
          <w:rFonts w:cs="Times New Roman"/>
          <w:szCs w:val="24"/>
        </w:rPr>
        <w:t>.</w:t>
      </w:r>
    </w:p>
    <w:p w:rsidR="00A938DD" w:rsidRPr="00A938DD" w:rsidRDefault="00A938DD" w:rsidP="00144A67">
      <w:pPr>
        <w:rPr>
          <w:rFonts w:cs="Times New Roman"/>
          <w:b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BANCA EXAMINADORA</w:t>
      </w:r>
    </w:p>
    <w:p w:rsidR="003505FE" w:rsidRPr="00144A67" w:rsidRDefault="003505FE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</w:t>
      </w:r>
      <w:r w:rsidR="00A938DD" w:rsidRPr="00144A67">
        <w:rPr>
          <w:rFonts w:cs="Times New Roman"/>
          <w:szCs w:val="24"/>
        </w:rPr>
        <w:t>__________</w:t>
      </w:r>
      <w:r w:rsidRPr="00144A67">
        <w:rPr>
          <w:rFonts w:cs="Times New Roman"/>
          <w:szCs w:val="24"/>
        </w:rPr>
        <w:t>_____________</w:t>
      </w:r>
    </w:p>
    <w:p w:rsidR="00525FCA" w:rsidRPr="00144A67" w:rsidRDefault="00525FCA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</w:t>
      </w:r>
      <w:r w:rsidR="00A938DD" w:rsidRPr="00144A67">
        <w:rPr>
          <w:rFonts w:cs="Times New Roman"/>
          <w:szCs w:val="24"/>
        </w:rPr>
        <w:t xml:space="preserve">Dr. </w:t>
      </w:r>
      <w:r w:rsidR="00F318DC">
        <w:t>LEONARDO GRESTA PAULINO MURTA</w:t>
      </w:r>
      <w:r w:rsidR="00BA43F3">
        <w:t xml:space="preserve"> </w:t>
      </w:r>
      <w:r w:rsidR="00A938DD" w:rsidRPr="00144A67">
        <w:rPr>
          <w:rFonts w:cs="Times New Roman"/>
          <w:szCs w:val="24"/>
        </w:rPr>
        <w:t xml:space="preserve">– </w:t>
      </w:r>
      <w:r w:rsidRPr="00144A67">
        <w:rPr>
          <w:rFonts w:cs="Times New Roman"/>
          <w:szCs w:val="24"/>
        </w:rPr>
        <w:t>Orientador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UFF</w:t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 xml:space="preserve">Prof. Dr. </w:t>
      </w:r>
      <w:r w:rsidR="00F0324A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F0324A">
        <w:fldChar w:fldCharType="separate"/>
      </w:r>
      <w:r w:rsidR="00BA43F3">
        <w:rPr>
          <w:noProof/>
        </w:rPr>
        <w:t>&lt;NOME DO AVALIADOR&gt;</w:t>
      </w:r>
      <w:r w:rsidR="00F0324A">
        <w:fldChar w:fldCharType="end"/>
      </w:r>
    </w:p>
    <w:p w:rsidR="00A938DD" w:rsidRPr="00CE1780" w:rsidRDefault="00F0324A" w:rsidP="003A0C7D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097A67" w:rsidRPr="00144A67" w:rsidRDefault="00097A67" w:rsidP="00144A67">
      <w:pPr>
        <w:jc w:val="center"/>
        <w:rPr>
          <w:rFonts w:cs="Times New Roman"/>
          <w:szCs w:val="24"/>
        </w:rPr>
      </w:pPr>
    </w:p>
    <w:p w:rsidR="00A938DD" w:rsidRPr="00144A67" w:rsidRDefault="00A938DD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_____________________________________________________________</w:t>
      </w:r>
    </w:p>
    <w:p w:rsidR="00491E78" w:rsidRPr="00144A67" w:rsidRDefault="00491E78" w:rsidP="003A0C7D">
      <w:pPr>
        <w:ind w:firstLine="0"/>
        <w:jc w:val="center"/>
        <w:rPr>
          <w:rFonts w:cs="Times New Roman"/>
          <w:szCs w:val="24"/>
        </w:rPr>
      </w:pPr>
      <w:r w:rsidRPr="00144A67">
        <w:rPr>
          <w:rFonts w:cs="Times New Roman"/>
          <w:szCs w:val="24"/>
        </w:rPr>
        <w:t>Prof. Dr.</w:t>
      </w:r>
      <w:r w:rsidR="00BA43F3">
        <w:rPr>
          <w:rFonts w:cs="Times New Roman"/>
          <w:szCs w:val="24"/>
        </w:rPr>
        <w:t xml:space="preserve"> </w:t>
      </w:r>
      <w:r w:rsidR="00F0324A">
        <w:fldChar w:fldCharType="begin">
          <w:ffData>
            <w:name w:val=""/>
            <w:enabled/>
            <w:calcOnExit w:val="0"/>
            <w:textInput>
              <w:default w:val="&lt;NOME DO AVALIADOR&gt;"/>
            </w:textInput>
          </w:ffData>
        </w:fldChar>
      </w:r>
      <w:r w:rsidR="00BA43F3">
        <w:instrText xml:space="preserve"> FORMTEXT </w:instrText>
      </w:r>
      <w:r w:rsidR="00F0324A">
        <w:fldChar w:fldCharType="separate"/>
      </w:r>
      <w:r w:rsidR="00BA43F3">
        <w:rPr>
          <w:noProof/>
        </w:rPr>
        <w:t>&lt;NOME DO AVALIADOR&gt;</w:t>
      </w:r>
      <w:r w:rsidR="00F0324A">
        <w:fldChar w:fldCharType="end"/>
      </w:r>
    </w:p>
    <w:p w:rsidR="00BA43F3" w:rsidRPr="00CE1780" w:rsidRDefault="00F0324A" w:rsidP="00BA43F3">
      <w:pPr>
        <w:ind w:firstLine="0"/>
        <w:jc w:val="center"/>
        <w:rPr>
          <w:rFonts w:cs="Times New Roman"/>
          <w:caps/>
          <w:szCs w:val="24"/>
        </w:rPr>
      </w:pPr>
      <w:r>
        <w:fldChar w:fldCharType="begin">
          <w:ffData>
            <w:name w:val=""/>
            <w:enabled/>
            <w:calcOnExit w:val="0"/>
            <w:textInput>
              <w:default w:val="&lt;INSTITUIÇÃO DO AVALIADOR&gt;"/>
            </w:textInput>
          </w:ffData>
        </w:fldChar>
      </w:r>
      <w:r w:rsidR="00BA43F3">
        <w:instrText xml:space="preserve"> FORMTEXT </w:instrText>
      </w:r>
      <w:r>
        <w:fldChar w:fldCharType="separate"/>
      </w:r>
      <w:r w:rsidR="00BA43F3">
        <w:rPr>
          <w:noProof/>
        </w:rPr>
        <w:t>&lt;INSTITUIÇÃO DO AVALIADOR&gt;</w:t>
      </w:r>
      <w:r>
        <w:fldChar w:fldCharType="end"/>
      </w:r>
    </w:p>
    <w:p w:rsidR="00525FCA" w:rsidRPr="00144A67" w:rsidRDefault="00525FCA" w:rsidP="00144A67">
      <w:pPr>
        <w:jc w:val="center"/>
        <w:rPr>
          <w:rFonts w:cs="Times New Roman"/>
          <w:szCs w:val="24"/>
        </w:rPr>
      </w:pPr>
    </w:p>
    <w:p w:rsidR="00491E78" w:rsidRPr="00144A67" w:rsidRDefault="00491E78" w:rsidP="00144A67">
      <w:pPr>
        <w:jc w:val="center"/>
        <w:rPr>
          <w:rFonts w:cs="Times New Roman"/>
          <w:szCs w:val="24"/>
        </w:rPr>
      </w:pPr>
    </w:p>
    <w:p w:rsidR="00A938DD" w:rsidRPr="00144A67" w:rsidRDefault="00491E78" w:rsidP="003A0C7D">
      <w:pPr>
        <w:ind w:firstLine="0"/>
        <w:jc w:val="center"/>
      </w:pPr>
      <w:r w:rsidRPr="00144A67">
        <w:t>Niterói</w:t>
      </w:r>
    </w:p>
    <w:p w:rsidR="00552A48" w:rsidRPr="00BA43F3" w:rsidRDefault="00F318DC" w:rsidP="00BA43F3">
      <w:pPr>
        <w:ind w:firstLine="0"/>
        <w:jc w:val="center"/>
        <w:rPr>
          <w:rFonts w:cs="Times New Roman"/>
          <w:caps/>
          <w:szCs w:val="24"/>
        </w:rPr>
      </w:pPr>
      <w:r>
        <w:t>2012</w:t>
      </w:r>
    </w:p>
    <w:p w:rsidR="00144A67" w:rsidRDefault="00144A67">
      <w:p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44A67" w:rsidRDefault="00144A67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552A48" w:rsidRDefault="00552A48" w:rsidP="00144A67"/>
    <w:p w:rsidR="00F318DC" w:rsidRDefault="00F318DC" w:rsidP="00F318D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318DC" w:rsidRDefault="00F318DC" w:rsidP="00F318D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318DC" w:rsidRPr="00F318DC" w:rsidRDefault="00F318DC" w:rsidP="00F318DC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Dedico todo meu esforço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318DC">
        <w:rPr>
          <w:rFonts w:ascii="Times New Roman" w:hAnsi="Times New Roman" w:cs="Times New Roman"/>
          <w:sz w:val="24"/>
          <w:szCs w:val="24"/>
        </w:rPr>
        <w:t xml:space="preserve">a construção desta dissertação, inicialmente, aos tutores da minha vida. Ao meu Pai Alvaro, mais conhecido como vovô Ovo, por ter me ensinado que um guerreiro nunca cansa e por toda sua dedicação como </w:t>
      </w:r>
      <w:r w:rsidR="00A1761D">
        <w:rPr>
          <w:rFonts w:ascii="Times New Roman" w:hAnsi="Times New Roman" w:cs="Times New Roman"/>
          <w:sz w:val="24"/>
          <w:szCs w:val="24"/>
        </w:rPr>
        <w:t>filho, pai</w:t>
      </w:r>
      <w:r w:rsidRPr="00F318DC">
        <w:rPr>
          <w:rFonts w:ascii="Times New Roman" w:hAnsi="Times New Roman" w:cs="Times New Roman"/>
          <w:sz w:val="24"/>
          <w:szCs w:val="24"/>
        </w:rPr>
        <w:t xml:space="preserve"> e avô. A minha mãezinha Telma, a mulher maravilha, por ser minha eterna inspiração, meu exemplo. Aos dois, por todos os momentos dedicados a nossa família, por serem trabalhadores incansáveis e pessoas inigualáveis. Exemplos de vida e honestidade, sempre dispostos a ensinar o verdadeiro sentido da vida. Por me permitirem afirmar com toda segurança e certeza que eu tenho sim, os melhores pais do mundo.  </w:t>
      </w:r>
    </w:p>
    <w:p w:rsidR="00F318DC" w:rsidRPr="00F318DC" w:rsidRDefault="00F318DC" w:rsidP="00F318DC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>A minha sobrinha Letícia, a Lele, por trazer serenidade e por me lembrar dos milagres da vida, com o seu nascimento durante a construção deste trabalho. Por cada sorriso dado ao nos encontrar e por me fazer imaginar como será gostoso acompanhar de perto o seu crescimento.</w:t>
      </w:r>
    </w:p>
    <w:p w:rsidR="00F318DC" w:rsidRPr="00F318DC" w:rsidRDefault="00F318DC" w:rsidP="00F318DC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A minha sobrinha e afilhada Isabella, a Bellinha. Por ser minha grande amiga, minha princesinha, minha paixão. Por todas as vezes que ela me ajudou a “fazer os trabalhos” para que eu pudesse brincar de boneca com ela. Pelos momentos que ela sempre fez questão de estar ao meu lado e por me fazer sentir essencial em sua vida. </w:t>
      </w:r>
    </w:p>
    <w:p w:rsidR="00F318DC" w:rsidRPr="00F318DC" w:rsidRDefault="00F318DC" w:rsidP="00F318DC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>A minha irmã mais velha Samantha, carinhosamente chamada de Samy, Mãe d</w:t>
      </w:r>
      <w:r w:rsidR="00A1761D">
        <w:rPr>
          <w:rFonts w:ascii="Times New Roman" w:hAnsi="Times New Roman" w:cs="Times New Roman"/>
          <w:sz w:val="24"/>
          <w:szCs w:val="24"/>
        </w:rPr>
        <w:t>a</w:t>
      </w:r>
      <w:r w:rsidRPr="00F318DC">
        <w:rPr>
          <w:rFonts w:ascii="Times New Roman" w:hAnsi="Times New Roman" w:cs="Times New Roman"/>
          <w:sz w:val="24"/>
          <w:szCs w:val="24"/>
        </w:rPr>
        <w:t xml:space="preserve"> Lele e</w:t>
      </w:r>
      <w:r w:rsidR="00A1761D">
        <w:rPr>
          <w:rFonts w:ascii="Times New Roman" w:hAnsi="Times New Roman" w:cs="Times New Roman"/>
          <w:sz w:val="24"/>
          <w:szCs w:val="24"/>
        </w:rPr>
        <w:t xml:space="preserve"> da</w:t>
      </w:r>
      <w:r w:rsidRPr="00F318DC">
        <w:rPr>
          <w:rFonts w:ascii="Times New Roman" w:hAnsi="Times New Roman" w:cs="Times New Roman"/>
          <w:sz w:val="24"/>
          <w:szCs w:val="24"/>
        </w:rPr>
        <w:t xml:space="preserve"> Bellinha, pessoa pela qual possuo um amor infindável. Minha companheira de vida, meu apoio, muitas vezes inconsciente. A pessoa que me deu um presente maravilhoso, ser madrinha de sua </w:t>
      </w:r>
      <w:r w:rsidR="00A1761D" w:rsidRPr="00F318DC">
        <w:rPr>
          <w:rFonts w:ascii="Times New Roman" w:hAnsi="Times New Roman" w:cs="Times New Roman"/>
          <w:sz w:val="24"/>
          <w:szCs w:val="24"/>
        </w:rPr>
        <w:t>primogênita</w:t>
      </w:r>
      <w:r w:rsidRPr="00F318DC">
        <w:rPr>
          <w:rFonts w:ascii="Times New Roman" w:hAnsi="Times New Roman" w:cs="Times New Roman"/>
          <w:sz w:val="24"/>
          <w:szCs w:val="24"/>
        </w:rPr>
        <w:t xml:space="preserve"> Isabella.</w:t>
      </w:r>
    </w:p>
    <w:p w:rsidR="00F318DC" w:rsidRPr="00F318DC" w:rsidRDefault="00F318DC" w:rsidP="00F318D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Ao meu irmão Leonardo, minha eterna saudade, meu anjo. Presente de Deus. Que seguirá comigo durante toda minha vida, em meus pensamentos e em minhas orações. </w:t>
      </w:r>
    </w:p>
    <w:p w:rsidR="00F318DC" w:rsidRPr="00F318DC" w:rsidRDefault="00F318DC" w:rsidP="00F318D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>Ao Lucas, meu companheiro, meu amigo, meu amor. Por compreender as ausências e me apoiar nos momentos de cansaço. Por não desistir da gente, apesar da rotina capaz de terminar com qualquer relacionamento.</w:t>
      </w:r>
    </w:p>
    <w:p w:rsidR="00F318DC" w:rsidRPr="00F318DC" w:rsidRDefault="00F318DC" w:rsidP="00F318D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>Aos meus amigos Mansano e Rodolfo por terem iniciado comigo esta trajetória.</w:t>
      </w:r>
    </w:p>
    <w:p w:rsidR="00F318DC" w:rsidRPr="00F318DC" w:rsidRDefault="00F318DC" w:rsidP="00F318D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Ao meu professor orientador Leonardo Murta, o Leo. Por todos os ensinamentos, paciência e compreensão. Por ser um professor como poucos. </w:t>
      </w:r>
    </w:p>
    <w:p w:rsidR="00F318DC" w:rsidRPr="00F318DC" w:rsidRDefault="00F318DC" w:rsidP="00F318DC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18DC">
        <w:rPr>
          <w:rFonts w:ascii="Times New Roman" w:hAnsi="Times New Roman" w:cs="Times New Roman"/>
          <w:sz w:val="24"/>
          <w:szCs w:val="24"/>
        </w:rPr>
        <w:t xml:space="preserve">A Deus por ter permitido a presença destas pessoas na minha vida. Junto delas foi bem mais fácil. Por ter me dado saúde para que eu pudesse atingir meus objetivos e principalmente por ter me dado sabedoria para lidar com a árdua rotina de intermináveis tarefas do Mestrado e horas diárias de trabalho. </w:t>
      </w:r>
    </w:p>
    <w:p w:rsidR="008C0DA4" w:rsidRDefault="00F318DC" w:rsidP="00F318DC">
      <w:pPr>
        <w:pStyle w:val="SemEspaamento"/>
        <w:jc w:val="both"/>
        <w:rPr>
          <w:caps/>
        </w:rPr>
      </w:pPr>
      <w:r w:rsidRPr="00F318DC">
        <w:rPr>
          <w:rFonts w:ascii="Times New Roman" w:hAnsi="Times New Roman" w:cs="Times New Roman"/>
          <w:sz w:val="24"/>
          <w:szCs w:val="24"/>
        </w:rPr>
        <w:tab/>
        <w:t xml:space="preserve">Tenho certeza que graças a essas pessoas, hoje sou uma pessoa melhor.  </w:t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915835" w:rsidRPr="004913AD" w:rsidRDefault="00246DD3" w:rsidP="003A0C7D">
      <w:pPr>
        <w:ind w:left="1701" w:firstLine="0"/>
        <w:jc w:val="left"/>
        <w:rPr>
          <w:b/>
        </w:rPr>
      </w:pPr>
      <w:r w:rsidRPr="004913AD">
        <w:rPr>
          <w:b/>
          <w:caps/>
        </w:rPr>
        <w:t>Agradecimento</w:t>
      </w:r>
      <w:r w:rsidR="00915835" w:rsidRPr="004913AD">
        <w:rPr>
          <w:b/>
          <w:caps/>
        </w:rPr>
        <w:t>s</w:t>
      </w:r>
    </w:p>
    <w:p w:rsidR="002830AC" w:rsidRDefault="00F0324A" w:rsidP="004913AD">
      <w:pPr>
        <w:ind w:left="1701"/>
      </w:pPr>
      <w:r>
        <w:fldChar w:fldCharType="begin">
          <w:ffData>
            <w:name w:val=""/>
            <w:enabled/>
            <w:calcOnExit w:val="0"/>
            <w:textInput>
              <w:default w:val="dedicatória(s): Folha onde o autor presta homenagem ou dedica seu trabalho."/>
            </w:textInput>
          </w:ffData>
        </w:fldChar>
      </w:r>
      <w:r w:rsidR="002830AC">
        <w:instrText xml:space="preserve"> FORMTEXT </w:instrText>
      </w:r>
      <w:r>
        <w:fldChar w:fldCharType="separate"/>
      </w:r>
      <w:r w:rsidR="002830AC">
        <w:t xml:space="preserve">"Elemento opcional, colocado após a dedicatória" </w:t>
      </w:r>
      <w:fldSimple w:instr=" ADDIN ZOTERO_ITEM {&quot;citationID&quot;:&quot;2nobe16nua&quot;,&quot;citationItems&quot;:[{&quot;uri&quot;:[&quot;http://zotero.org/groups/40050/items/XGSJAJA5&quot;]}]} ">
        <w:r w:rsidR="002830AC" w:rsidRPr="002830AC">
          <w:t>(ABNT, 2005)</w:t>
        </w:r>
      </w:fldSimple>
      <w:r w:rsidR="002830AC">
        <w:t>.</w:t>
      </w:r>
      <w:r>
        <w:fldChar w:fldCharType="end"/>
      </w:r>
    </w:p>
    <w:p w:rsidR="008C0DA4" w:rsidRDefault="00144A67" w:rsidP="002830AC">
      <w:pPr>
        <w:ind w:left="2268"/>
        <w:rPr>
          <w:caps/>
        </w:rPr>
      </w:pPr>
      <w:r>
        <w:rPr>
          <w:caps/>
        </w:rPr>
        <w:br w:type="page"/>
      </w: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8C0DA4" w:rsidRDefault="008C0DA4" w:rsidP="008C0DA4">
      <w:pPr>
        <w:jc w:val="left"/>
        <w:rPr>
          <w:caps/>
        </w:rPr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2830AC" w:rsidRDefault="002830AC" w:rsidP="002830AC">
      <w:pPr>
        <w:ind w:left="2268"/>
      </w:pPr>
    </w:p>
    <w:p w:rsidR="00466FE8" w:rsidRPr="00466FE8" w:rsidRDefault="009060C9" w:rsidP="00466FE8">
      <w:pPr>
        <w:ind w:left="3684" w:firstLine="0"/>
        <w:rPr>
          <w:szCs w:val="24"/>
        </w:rPr>
      </w:pPr>
      <w:r>
        <w:rPr>
          <w:szCs w:val="24"/>
        </w:rPr>
        <w:t>“</w:t>
      </w:r>
      <w:r w:rsidR="00466FE8" w:rsidRPr="00466FE8">
        <w:rPr>
          <w:szCs w:val="24"/>
        </w:rPr>
        <w:t>Cada ser em si carrega o dom de ser capaz e ser feliz.</w:t>
      </w:r>
      <w:r>
        <w:rPr>
          <w:szCs w:val="24"/>
        </w:rPr>
        <w:t>”</w:t>
      </w:r>
    </w:p>
    <w:p w:rsidR="008C0DA4" w:rsidRDefault="00466FE8" w:rsidP="00466FE8">
      <w:pPr>
        <w:ind w:left="5808" w:firstLine="0"/>
        <w:rPr>
          <w:caps/>
        </w:rPr>
      </w:pPr>
      <w:r w:rsidRPr="00466FE8">
        <w:rPr>
          <w:szCs w:val="24"/>
        </w:rPr>
        <w:t>(Almir Sater e Renato Teixeira)</w:t>
      </w:r>
      <w:r w:rsidR="008C0DA4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Resumo</w:t>
      </w:r>
    </w:p>
    <w:bookmarkStart w:id="0" w:name="Texto1"/>
    <w:p w:rsidR="0079691A" w:rsidRPr="00097A67" w:rsidRDefault="00F0324A" w:rsidP="008C0DA4">
      <w:pPr>
        <w:ind w:firstLine="708"/>
      </w:pPr>
      <w:r>
        <w:fldChar w:fldCharType="begin">
          <w:ffData>
            <w:name w:val="Texto1"/>
            <w:enabled/>
            <w:calcOnExit w:val="0"/>
            <w:textInput>
              <w:default w:val="Elemento obrigatório, constituído de uma sequência de frases concisas e objetivas e não de uma simples enumeração de tópicos, não ultrapassando 500 palavras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constituído de uma sequência de frases concisas e objetivas e não de uma simples enumeração de tópicos, não ultrapassando 500 palavras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FC41B8">
        <w:rPr>
          <w:noProof/>
        </w:rPr>
        <w:instrText xml:space="preserve"> ADDIN ZOTERO_ITEM {"sort":true,"citationItems":[{"uri":["http://zotero.org/groups/40050/items/XGSJAJA5"]}]}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0"/>
    </w:p>
    <w:p w:rsidR="00C815D6" w:rsidRPr="00097A67" w:rsidRDefault="00C815D6" w:rsidP="00144A67">
      <w:pPr>
        <w:rPr>
          <w:b/>
        </w:rPr>
      </w:pPr>
    </w:p>
    <w:p w:rsidR="00915835" w:rsidRDefault="0079691A" w:rsidP="004913AD">
      <w:pPr>
        <w:ind w:firstLine="0"/>
      </w:pPr>
      <w:r w:rsidRPr="00097A67">
        <w:t xml:space="preserve">Palavras-chave: </w:t>
      </w:r>
      <w:bookmarkStart w:id="1" w:name="Texto2"/>
      <w:r w:rsidR="00F0324A">
        <w:fldChar w:fldCharType="begin">
          <w:ffData>
            <w:name w:val="Texto2"/>
            <w:enabled/>
            <w:calcOnExit w:val="0"/>
            <w:textInput>
              <w:default w:val="palavras representativas do conteúdo do trabalho, isto é, palavras-chave e/ou descritores, conforme a ABNT NBR 6028."/>
            </w:textInput>
          </w:ffData>
        </w:fldChar>
      </w:r>
      <w:r w:rsidR="00097A67">
        <w:instrText xml:space="preserve"> FORMTEXT </w:instrText>
      </w:r>
      <w:r w:rsidR="00F0324A">
        <w:fldChar w:fldCharType="separate"/>
      </w:r>
      <w:r w:rsidR="00FC41B8">
        <w:rPr>
          <w:noProof/>
        </w:rPr>
        <w:t>"P</w:t>
      </w:r>
      <w:r w:rsidR="00097A67">
        <w:rPr>
          <w:noProof/>
        </w:rPr>
        <w:t>alavras representativas do conteúdo do trabalho, isto é, palavras-chave e/ou descritores, conforme a ABNT NBR 6028</w:t>
      </w:r>
      <w:r w:rsidR="00FC41B8">
        <w:rPr>
          <w:noProof/>
        </w:rPr>
        <w:t xml:space="preserve">" </w:t>
      </w:r>
      <w:r w:rsidR="00F0324A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F0324A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F0324A">
        <w:rPr>
          <w:noProof/>
        </w:rPr>
        <w:fldChar w:fldCharType="end"/>
      </w:r>
      <w:r w:rsidR="00097A67">
        <w:rPr>
          <w:noProof/>
        </w:rPr>
        <w:t>.</w:t>
      </w:r>
      <w:r w:rsidR="00F0324A">
        <w:fldChar w:fldCharType="end"/>
      </w:r>
      <w:bookmarkEnd w:id="1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915835" w:rsidRPr="004913AD" w:rsidRDefault="00170830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Abstract</w:t>
      </w:r>
    </w:p>
    <w:bookmarkStart w:id="2" w:name="Texto3"/>
    <w:p w:rsidR="00C815D6" w:rsidRDefault="00F0324A" w:rsidP="00144A67">
      <w:r>
        <w:fldChar w:fldCharType="begin">
          <w:ffData>
            <w:name w:val="Texto3"/>
            <w:enabled/>
            <w:calcOnExit w:val="0"/>
            <w:textInput>
              <w:default w:val="Elemento obrigatório, em língua estrangeira, com as mesmas características do resumo em língua vernácula."/>
            </w:textInput>
          </w:ffData>
        </w:fldChar>
      </w:r>
      <w:r w:rsidR="00097A67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097A67">
        <w:rPr>
          <w:noProof/>
        </w:rPr>
        <w:t>lemento obrigatório, em língua estrangeira, com as mesmas características do resumo em língua vernácula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097A67">
        <w:rPr>
          <w:noProof/>
        </w:rPr>
        <w:t>.</w:t>
      </w:r>
      <w:r>
        <w:fldChar w:fldCharType="end"/>
      </w:r>
      <w:bookmarkEnd w:id="2"/>
    </w:p>
    <w:p w:rsidR="00097A67" w:rsidRPr="00097A67" w:rsidRDefault="00097A67" w:rsidP="00144A67"/>
    <w:p w:rsidR="00915835" w:rsidRPr="00097A67" w:rsidRDefault="0079691A" w:rsidP="004913AD">
      <w:pPr>
        <w:ind w:firstLine="0"/>
      </w:pPr>
      <w:r w:rsidRPr="00097A67">
        <w:t xml:space="preserve">Keywords: </w:t>
      </w:r>
      <w:bookmarkStart w:id="3" w:name="Texto4"/>
      <w:r w:rsidR="00F0324A" w:rsidRPr="00097A67">
        <w:fldChar w:fldCharType="begin">
          <w:ffData>
            <w:name w:val="Texto4"/>
            <w:enabled/>
            <w:calcOnExit w:val="0"/>
            <w:textInput>
              <w:default w:val="palavras representativas do conteúdo do trabalho, isto é, palavras-chave e/ou descritores, na língua."/>
            </w:textInput>
          </w:ffData>
        </w:fldChar>
      </w:r>
      <w:r w:rsidR="00097A67" w:rsidRPr="00097A67">
        <w:instrText xml:space="preserve"> FORMTEXT </w:instrText>
      </w:r>
      <w:r w:rsidR="00F0324A" w:rsidRPr="00097A67">
        <w:fldChar w:fldCharType="separate"/>
      </w:r>
      <w:r w:rsidR="00FC41B8">
        <w:rPr>
          <w:noProof/>
        </w:rPr>
        <w:t>"P</w:t>
      </w:r>
      <w:r w:rsidR="00097A67" w:rsidRPr="00097A67">
        <w:rPr>
          <w:noProof/>
        </w:rPr>
        <w:t>alavras representativas do conteúdo do trabalho, isto é, palavras-chave e/ou descritores, na língua</w:t>
      </w:r>
      <w:r w:rsidR="00FC41B8">
        <w:rPr>
          <w:noProof/>
        </w:rPr>
        <w:t xml:space="preserve">" </w:t>
      </w:r>
      <w:r w:rsidR="00F0324A"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 w:rsidR="00F0324A"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 w:rsidR="00F0324A">
        <w:rPr>
          <w:noProof/>
        </w:rPr>
        <w:fldChar w:fldCharType="end"/>
      </w:r>
      <w:r w:rsidR="00097A67" w:rsidRPr="00097A67">
        <w:rPr>
          <w:noProof/>
        </w:rPr>
        <w:t>.</w:t>
      </w:r>
      <w:r w:rsidR="00F0324A" w:rsidRPr="00097A67">
        <w:fldChar w:fldCharType="end"/>
      </w:r>
      <w:bookmarkEnd w:id="3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 xml:space="preserve">Lista de </w:t>
      </w:r>
      <w:r w:rsidR="008C0DA4" w:rsidRPr="004913AD">
        <w:rPr>
          <w:b/>
          <w:caps/>
          <w:sz w:val="28"/>
          <w:szCs w:val="28"/>
        </w:rPr>
        <w:t>Ilustrações</w:t>
      </w:r>
    </w:p>
    <w:p w:rsidR="008C0DA4" w:rsidRDefault="00F0324A" w:rsidP="004913A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"Figura" </w:instrText>
      </w:r>
      <w:r>
        <w:fldChar w:fldCharType="separate"/>
      </w:r>
      <w:hyperlink w:anchor="_Toc288562698" w:history="1">
        <w:r w:rsidR="008C0DA4" w:rsidRPr="00701943">
          <w:rPr>
            <w:rStyle w:val="Hyperlink"/>
            <w:noProof/>
          </w:rPr>
          <w:t>Figura 1: Exemplo de figura.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1C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E77" w:rsidRDefault="00F0324A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tabelas</w:t>
      </w:r>
    </w:p>
    <w:p w:rsidR="008C0DA4" w:rsidRDefault="00F0324A" w:rsidP="004913A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8C0DA4">
        <w:instrText xml:space="preserve"> TOC \h \z \c "Tabela" </w:instrText>
      </w:r>
      <w:r>
        <w:fldChar w:fldCharType="separate"/>
      </w:r>
      <w:hyperlink w:anchor="_Toc288562708" w:history="1">
        <w:r w:rsidR="008C0DA4" w:rsidRPr="007F345D">
          <w:rPr>
            <w:rStyle w:val="Hyperlink"/>
            <w:noProof/>
          </w:rPr>
          <w:t>Tabela 1: Exemplo de tabela</w:t>
        </w:r>
        <w:r w:rsidR="008C0D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DA4">
          <w:rPr>
            <w:noProof/>
            <w:webHidden/>
          </w:rPr>
          <w:instrText xml:space="preserve"> PAGEREF _Toc288562708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1C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E77" w:rsidRDefault="00F0324A" w:rsidP="008C0DA4">
      <w:pPr>
        <w:rPr>
          <w:caps/>
        </w:rPr>
      </w:pPr>
      <w:r>
        <w:fldChar w:fldCharType="end"/>
      </w:r>
      <w:r w:rsidR="00895E77"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abreviaturas e siglas</w:t>
      </w:r>
    </w:p>
    <w:bookmarkStart w:id="4" w:name="Texto14"/>
    <w:p w:rsidR="00915835" w:rsidRDefault="00F0324A" w:rsidP="004913AD">
      <w:pPr>
        <w:ind w:firstLine="0"/>
      </w:pPr>
      <w:r>
        <w:fldChar w:fldCharType="begin">
          <w:ffData>
            <w:name w:val="Texto14"/>
            <w:enabled/>
            <w:calcOnExit w:val="0"/>
            <w:textInput>
              <w:default w:val="Elemento opcional, que consiste na relação alfabética das abreviaturas e siglas utilizadas no texto, seguidas das palavras ou expressões correspondentes grafadas por extenso. Recomenda-se a elaboração de lista própria para cada tip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FC41B8">
        <w:rPr>
          <w:noProof/>
        </w:rPr>
        <w:t>"E</w:t>
      </w:r>
      <w:r w:rsidR="008C0DA4">
        <w:rPr>
          <w:noProof/>
        </w:rPr>
        <w:t>lemento opcional, que consiste na relação alfabética das abreviaturas e siglas utilizadas no texto, seguidas das palavras ou expressões correspondentes grafadas por extenso. Recomenda-se a elaboração de lista própria para cada tipo</w:t>
      </w:r>
      <w:r w:rsidR="00FC41B8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4"/>
    </w:p>
    <w:p w:rsidR="00895E77" w:rsidRDefault="00895E77">
      <w:pPr>
        <w:spacing w:after="200" w:line="276" w:lineRule="auto"/>
        <w:jc w:val="left"/>
        <w:rPr>
          <w:caps/>
        </w:rPr>
      </w:pPr>
      <w:r>
        <w:rPr>
          <w:caps/>
        </w:rPr>
        <w:br w:type="page"/>
      </w:r>
    </w:p>
    <w:p w:rsidR="00915835" w:rsidRPr="004913AD" w:rsidRDefault="00915835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r w:rsidRPr="004913AD">
        <w:rPr>
          <w:b/>
          <w:caps/>
          <w:sz w:val="28"/>
          <w:szCs w:val="28"/>
        </w:rPr>
        <w:lastRenderedPageBreak/>
        <w:t>Lista de símbolos</w:t>
      </w:r>
    </w:p>
    <w:bookmarkStart w:id="5" w:name="Texto13"/>
    <w:p w:rsidR="00915835" w:rsidRDefault="00F0324A" w:rsidP="004913AD">
      <w:pPr>
        <w:ind w:firstLine="0"/>
      </w:pPr>
      <w:r>
        <w:fldChar w:fldCharType="begin">
          <w:ffData>
            <w:name w:val="Texto13"/>
            <w:enabled/>
            <w:calcOnExit w:val="0"/>
            <w:textInput>
              <w:default w:val="Elemento opcional, que deve ser elaborado de acordo com a ordem apresentada no texto, com o devido significado."/>
            </w:textInput>
          </w:ffData>
        </w:fldChar>
      </w:r>
      <w:r w:rsidR="008C0DA4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8C0DA4">
        <w:rPr>
          <w:noProof/>
        </w:rPr>
        <w:t>lemento opcional, que deve ser elaborado de acordo com a ordem apresentada no texto, com o devido significado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8C0DA4">
        <w:rPr>
          <w:noProof/>
        </w:rPr>
        <w:t>.</w:t>
      </w:r>
      <w:r>
        <w:fldChar w:fldCharType="end"/>
      </w:r>
      <w:bookmarkEnd w:id="5"/>
    </w:p>
    <w:p w:rsidR="00895E77" w:rsidRDefault="00895E77">
      <w:pPr>
        <w:spacing w:after="200" w:line="276" w:lineRule="auto"/>
        <w:jc w:val="left"/>
        <w:rPr>
          <w:rFonts w:eastAsiaTheme="majorEastAsia" w:cstheme="majorBidi"/>
          <w:bCs/>
          <w:caps/>
          <w:szCs w:val="28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</w:rPr>
        <w:id w:val="10655634"/>
        <w:docPartObj>
          <w:docPartGallery w:val="Table of Contents"/>
          <w:docPartUnique/>
        </w:docPartObj>
      </w:sdtPr>
      <w:sdtContent>
        <w:p w:rsidR="000742E2" w:rsidRDefault="00144A67" w:rsidP="004913AD">
          <w:pPr>
            <w:pStyle w:val="CabealhodoSumrio"/>
          </w:pPr>
          <w:r w:rsidRPr="004913AD">
            <w:t>Sumário</w:t>
          </w:r>
        </w:p>
        <w:p w:rsidR="004913AD" w:rsidRDefault="00F0324A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0742E2">
            <w:instrText xml:space="preserve"> TOC \o "1-3" \h \z \u </w:instrText>
          </w:r>
          <w:r>
            <w:fldChar w:fldCharType="separate"/>
          </w:r>
          <w:hyperlink w:anchor="_Toc297568912" w:history="1">
            <w:r w:rsidR="004913AD" w:rsidRPr="00BE5AD7">
              <w:rPr>
                <w:rStyle w:val="Hyperlink"/>
                <w:noProof/>
              </w:rPr>
              <w:t>Capítulo 1 – Título do Capítulo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F0324A" w:rsidP="004913AD">
          <w:pPr>
            <w:pStyle w:val="Sumrio2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3" w:history="1">
            <w:r w:rsidR="004913AD" w:rsidRPr="00BE5AD7">
              <w:rPr>
                <w:rStyle w:val="Hyperlink"/>
                <w:noProof/>
              </w:rPr>
              <w:t>1.1 Título da Seção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F0324A" w:rsidP="004913AD">
          <w:pPr>
            <w:pStyle w:val="Sumrio3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4" w:history="1">
            <w:r w:rsidR="004913AD" w:rsidRPr="00BE5AD7">
              <w:rPr>
                <w:rStyle w:val="Hyperlink"/>
                <w:noProof/>
              </w:rPr>
              <w:t>1.1.1 Título da Subseção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F0324A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5" w:history="1">
            <w:r w:rsidR="004913AD" w:rsidRPr="00BE5AD7">
              <w:rPr>
                <w:rStyle w:val="Hyperlink"/>
                <w:noProof/>
              </w:rPr>
              <w:t>Referências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F0324A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6" w:history="1">
            <w:r w:rsidR="004913AD" w:rsidRPr="00BE5AD7">
              <w:rPr>
                <w:rStyle w:val="Hyperlink"/>
                <w:noProof/>
              </w:rPr>
              <w:t>Glossário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F0324A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7" w:history="1">
            <w:r w:rsidR="004913AD" w:rsidRPr="00BE5AD7">
              <w:rPr>
                <w:rStyle w:val="Hyperlink"/>
                <w:noProof/>
              </w:rPr>
              <w:t>Apêndice A – Título do Apêndice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F0324A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8" w:history="1">
            <w:r w:rsidR="004913AD" w:rsidRPr="00BE5AD7">
              <w:rPr>
                <w:rStyle w:val="Hyperlink"/>
                <w:noProof/>
              </w:rPr>
              <w:t>Anexo A – Título do Anexo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3AD" w:rsidRDefault="00F0324A" w:rsidP="004913A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7568919" w:history="1">
            <w:r w:rsidR="004913AD" w:rsidRPr="00BE5AD7">
              <w:rPr>
                <w:rStyle w:val="Hyperlink"/>
                <w:noProof/>
              </w:rPr>
              <w:t>Índice</w:t>
            </w:r>
            <w:r w:rsidR="00491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13AD">
              <w:rPr>
                <w:noProof/>
                <w:webHidden/>
              </w:rPr>
              <w:instrText xml:space="preserve"> PAGEREF _Toc297568919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4CE" w:rsidRDefault="00F0324A" w:rsidP="004913AD">
          <w:pPr>
            <w:ind w:firstLine="0"/>
          </w:pPr>
          <w:r>
            <w:fldChar w:fldCharType="end"/>
          </w:r>
        </w:p>
      </w:sdtContent>
    </w:sdt>
    <w:p w:rsidR="00142A8A" w:rsidRDefault="00142A8A" w:rsidP="00EA4B57">
      <w:pPr>
        <w:pStyle w:val="Ttulos"/>
        <w:sectPr w:rsidR="00142A8A" w:rsidSect="00FE6AAA">
          <w:headerReference w:type="even" r:id="rId8"/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91289" w:rsidRDefault="007372F3" w:rsidP="00ED04EC">
      <w:pPr>
        <w:pStyle w:val="Ttulo1"/>
      </w:pPr>
      <w:bookmarkStart w:id="6" w:name="_Toc297568912"/>
      <w:r>
        <w:lastRenderedPageBreak/>
        <w:t xml:space="preserve">– </w:t>
      </w:r>
      <w:bookmarkStart w:id="7" w:name="Texto12"/>
      <w:r w:rsidR="00F0324A">
        <w:fldChar w:fldCharType="begin">
          <w:ffData>
            <w:name w:val="Texto12"/>
            <w:enabled/>
            <w:calcOnExit w:val="0"/>
            <w:textInput>
              <w:default w:val="Título do Capítulo"/>
            </w:textInput>
          </w:ffData>
        </w:fldChar>
      </w:r>
      <w:r>
        <w:instrText xml:space="preserve"> FORMTEXT </w:instrText>
      </w:r>
      <w:r w:rsidR="00F0324A">
        <w:fldChar w:fldCharType="separate"/>
      </w:r>
      <w:r>
        <w:rPr>
          <w:noProof/>
        </w:rPr>
        <w:t>Título do Capítulo</w:t>
      </w:r>
      <w:bookmarkEnd w:id="6"/>
      <w:r w:rsidR="00F0324A">
        <w:fldChar w:fldCharType="end"/>
      </w:r>
      <w:bookmarkEnd w:id="7"/>
    </w:p>
    <w:p w:rsidR="007372F3" w:rsidRPr="007372F3" w:rsidRDefault="000742E2" w:rsidP="00AE6BF4">
      <w:pPr>
        <w:pStyle w:val="Ttulo2"/>
      </w:pPr>
      <w:bookmarkStart w:id="8" w:name="_Toc297568913"/>
      <w:r>
        <w:t>Título da Seção</w:t>
      </w:r>
      <w:bookmarkEnd w:id="8"/>
    </w:p>
    <w:p w:rsidR="00E274CE" w:rsidRDefault="00AE6BF4" w:rsidP="00B0335C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 w:rsidR="00041CFF">
          <w:t xml:space="preserve">Figura </w:t>
        </w:r>
        <w:r w:rsidR="00041CFF">
          <w:rPr>
            <w:noProof/>
          </w:rPr>
          <w:t>1</w:t>
        </w:r>
      </w:fldSimple>
      <w:r>
        <w:t xml:space="preserve"> </w:t>
      </w:r>
      <w:r w:rsidR="000742E2">
        <w:t>consiste</w:t>
      </w:r>
      <w:r>
        <w:t xml:space="preserve"> um exemplo de figura, e esta frase faz uma citação com referência cruzada a essa figura.</w:t>
      </w:r>
    </w:p>
    <w:p w:rsidR="00AE6BF4" w:rsidRDefault="00D42F2F" w:rsidP="00AE6BF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8A" w:rsidRDefault="00AE6BF4" w:rsidP="00AE6BF4">
      <w:pPr>
        <w:pStyle w:val="Legenda"/>
      </w:pPr>
      <w:bookmarkStart w:id="9" w:name="_Ref288559842"/>
      <w:bookmarkStart w:id="10" w:name="_Toc288562698"/>
      <w:r>
        <w:t xml:space="preserve">Figura </w:t>
      </w:r>
      <w:fldSimple w:instr=" SEQ Figura \* ARABIC ">
        <w:r w:rsidR="00041CFF">
          <w:rPr>
            <w:noProof/>
          </w:rPr>
          <w:t>1</w:t>
        </w:r>
      </w:fldSimple>
      <w:bookmarkEnd w:id="9"/>
      <w:r>
        <w:t>: Exemplo de figura.</w:t>
      </w:r>
      <w:bookmarkEnd w:id="10"/>
    </w:p>
    <w:p w:rsidR="00AE6BF4" w:rsidRPr="00AE6BF4" w:rsidRDefault="00AE6BF4" w:rsidP="00B0335C">
      <w:pPr>
        <w:ind w:firstLine="0"/>
      </w:pPr>
      <w:r>
        <w:tab/>
        <w:t xml:space="preserve">Este parágrafo tem como propósito exibir uma citação </w:t>
      </w:r>
      <w:r w:rsidR="000742E2">
        <w:t>de</w:t>
      </w:r>
      <w:r>
        <w:t xml:space="preserve"> tabela, também utilizando referência cruzada. </w:t>
      </w:r>
      <w:r w:rsidR="000742E2">
        <w:t xml:space="preserve">A </w:t>
      </w:r>
      <w:r w:rsidR="00F0324A">
        <w:fldChar w:fldCharType="begin"/>
      </w:r>
      <w:r w:rsidR="000742E2">
        <w:instrText xml:space="preserve"> REF _Ref288559970 \h </w:instrText>
      </w:r>
      <w:r w:rsidR="00F0324A">
        <w:fldChar w:fldCharType="separate"/>
      </w:r>
      <w:r w:rsidR="00041CFF">
        <w:t xml:space="preserve">Tabela </w:t>
      </w:r>
      <w:r w:rsidR="00041CFF">
        <w:rPr>
          <w:noProof/>
        </w:rPr>
        <w:t>1</w:t>
      </w:r>
      <w:r w:rsidR="00F0324A">
        <w:fldChar w:fldCharType="end"/>
      </w:r>
      <w:r w:rsidR="000742E2">
        <w:t xml:space="preserve"> consiste em um exemplo de tabela.</w:t>
      </w:r>
    </w:p>
    <w:p w:rsidR="00AE6BF4" w:rsidRDefault="00AE6BF4" w:rsidP="00AE6BF4">
      <w:pPr>
        <w:pStyle w:val="Legenda"/>
        <w:keepNext/>
      </w:pPr>
      <w:bookmarkStart w:id="11" w:name="_Ref288559970"/>
      <w:bookmarkStart w:id="12" w:name="_Toc288562708"/>
      <w:r>
        <w:t xml:space="preserve">Tabela </w:t>
      </w:r>
      <w:fldSimple w:instr=" SEQ Tabela \* ARABIC ">
        <w:r w:rsidR="00041CFF">
          <w:rPr>
            <w:noProof/>
          </w:rPr>
          <w:t>1</w:t>
        </w:r>
      </w:fldSimple>
      <w:bookmarkEnd w:id="11"/>
      <w:r>
        <w:t>:</w:t>
      </w:r>
      <w:r w:rsidR="000742E2">
        <w:t xml:space="preserve"> Exemplo de tabela</w:t>
      </w:r>
      <w:bookmarkEnd w:id="12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FC6806" w:rsidTr="009C70C5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 xml:space="preserve">Coluna </w:t>
            </w:r>
            <w:r w:rsidR="009C70C5">
              <w:t>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FC6806" w:rsidTr="009C70C5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FC6806" w:rsidTr="009C70C5">
        <w:tc>
          <w:tcPr>
            <w:cnfStyle w:val="001000000000"/>
            <w:tcW w:w="1206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FC6806" w:rsidRDefault="00FC6806" w:rsidP="00B0335C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0742E2" w:rsidRDefault="000742E2" w:rsidP="000742E2">
      <w:pPr>
        <w:pStyle w:val="Figuras"/>
        <w:spacing w:after="40"/>
        <w:outlineLvl w:val="0"/>
        <w:rPr>
          <w:rStyle w:val="TabelaChar"/>
          <w:sz w:val="22"/>
        </w:rPr>
      </w:pPr>
    </w:p>
    <w:p w:rsidR="000742E2" w:rsidRPr="000742E2" w:rsidRDefault="000742E2" w:rsidP="000742E2"/>
    <w:p w:rsidR="000742E2" w:rsidRPr="000742E2" w:rsidRDefault="000742E2" w:rsidP="000742E2"/>
    <w:p w:rsidR="00274BFA" w:rsidRDefault="00024212" w:rsidP="00274BFA">
      <w:pPr>
        <w:ind w:firstLine="0"/>
      </w:pPr>
      <w:r w:rsidRPr="00F24FE9">
        <w:rPr>
          <w:rStyle w:val="TabelaChar"/>
          <w:sz w:val="24"/>
          <w:szCs w:val="24"/>
        </w:rPr>
        <w:tab/>
      </w:r>
      <w:r w:rsidRPr="00F24FE9">
        <w:rPr>
          <w:rStyle w:val="TabelaChar"/>
          <w:b w:val="0"/>
          <w:sz w:val="24"/>
          <w:szCs w:val="24"/>
        </w:rPr>
        <w:t>As referências bibliográficas utilizadas nesse modelo fora</w:t>
      </w:r>
      <w:r w:rsidR="00F24FE9">
        <w:rPr>
          <w:rStyle w:val="TabelaChar"/>
          <w:b w:val="0"/>
          <w:sz w:val="24"/>
          <w:szCs w:val="24"/>
        </w:rPr>
        <w:t>m</w:t>
      </w:r>
      <w:r w:rsidRPr="00F24FE9">
        <w:rPr>
          <w:rStyle w:val="TabelaChar"/>
          <w:b w:val="0"/>
          <w:sz w:val="24"/>
          <w:szCs w:val="24"/>
        </w:rPr>
        <w:t xml:space="preserve"> geradas pelo Zotero </w:t>
      </w:r>
      <w:r w:rsidR="00F0324A">
        <w:rPr>
          <w:rStyle w:val="TabelaChar"/>
          <w:b w:val="0"/>
          <w:sz w:val="24"/>
          <w:szCs w:val="24"/>
        </w:rPr>
        <w:fldChar w:fldCharType="begin"/>
      </w:r>
      <w:r w:rsidR="00F24FE9">
        <w:rPr>
          <w:rStyle w:val="TabelaChar"/>
          <w:b w:val="0"/>
          <w:sz w:val="24"/>
          <w:szCs w:val="24"/>
        </w:rPr>
        <w:instrText xml:space="preserve"> ADDIN ZOTERO_ITEM {"sort":true,"citationItems":[{"uri":["http://zotero.org/groups/40050/items/N9JWAU4A"]}]} </w:instrText>
      </w:r>
      <w:r w:rsidR="00F0324A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(GEORGE MASON UNIVERSITY, 2011)</w:t>
      </w:r>
      <w:r w:rsidR="00F0324A">
        <w:rPr>
          <w:rStyle w:val="TabelaChar"/>
          <w:b w:val="0"/>
          <w:sz w:val="24"/>
          <w:szCs w:val="24"/>
        </w:rPr>
        <w:fldChar w:fldCharType="end"/>
      </w:r>
      <w:r w:rsidR="00F24FE9">
        <w:rPr>
          <w:rStyle w:val="TabelaChar"/>
          <w:b w:val="0"/>
          <w:sz w:val="24"/>
          <w:szCs w:val="24"/>
        </w:rPr>
        <w:t xml:space="preserve"> </w:t>
      </w:r>
      <w:r w:rsidRPr="00F24FE9">
        <w:rPr>
          <w:rStyle w:val="TabelaChar"/>
          <w:b w:val="0"/>
          <w:sz w:val="24"/>
          <w:szCs w:val="24"/>
        </w:rPr>
        <w:t xml:space="preserve">utilizando o estilo ABNT fornecido por ROCHA </w:t>
      </w:r>
      <w:r w:rsidR="00F0324A" w:rsidRPr="00F24FE9">
        <w:rPr>
          <w:rStyle w:val="TabelaChar"/>
          <w:b w:val="0"/>
          <w:sz w:val="24"/>
          <w:szCs w:val="24"/>
        </w:rPr>
        <w:fldChar w:fldCharType="begin"/>
      </w:r>
      <w:r w:rsidRPr="00F24FE9">
        <w:rPr>
          <w:rStyle w:val="TabelaChar"/>
          <w:b w:val="0"/>
          <w:sz w:val="24"/>
          <w:szCs w:val="24"/>
        </w:rPr>
        <w:instrText xml:space="preserve"> ADDIN ZOTERO_ITEM {"sort":true,"citationItems":[{"suppressAuthor":true,"uri":["http://zotero.org/groups/40050/items/TQ3QCZ97"]}]} </w:instrText>
      </w:r>
      <w:r w:rsidR="00F0324A" w:rsidRPr="00F24FE9">
        <w:rPr>
          <w:rStyle w:val="TabelaChar"/>
          <w:b w:val="0"/>
          <w:sz w:val="24"/>
          <w:szCs w:val="24"/>
        </w:rPr>
        <w:fldChar w:fldCharType="separate"/>
      </w:r>
      <w:r w:rsidR="00F24FE9" w:rsidRPr="00F24FE9">
        <w:rPr>
          <w:rFonts w:cs="Times New Roman"/>
        </w:rPr>
        <w:t>(2011)</w:t>
      </w:r>
      <w:r w:rsidR="00F0324A" w:rsidRPr="00F24FE9">
        <w:rPr>
          <w:rStyle w:val="TabelaChar"/>
          <w:b w:val="0"/>
          <w:sz w:val="24"/>
          <w:szCs w:val="24"/>
        </w:rPr>
        <w:fldChar w:fldCharType="end"/>
      </w:r>
      <w:r w:rsidRPr="00F24FE9">
        <w:rPr>
          <w:rStyle w:val="TabelaChar"/>
          <w:b w:val="0"/>
          <w:sz w:val="24"/>
          <w:szCs w:val="24"/>
        </w:rPr>
        <w:t>.</w:t>
      </w:r>
    </w:p>
    <w:p w:rsidR="00ED04EC" w:rsidRDefault="000742E2" w:rsidP="00ED04EC">
      <w:pPr>
        <w:pStyle w:val="Ttulo3"/>
        <w:rPr>
          <w:rStyle w:val="TabelaChar"/>
          <w:rFonts w:cstheme="majorBidi"/>
          <w:b/>
          <w:color w:val="auto"/>
          <w:sz w:val="24"/>
        </w:rPr>
      </w:pPr>
      <w:bookmarkStart w:id="13" w:name="_Toc297568914"/>
      <w:r w:rsidRPr="00CC787F">
        <w:rPr>
          <w:rStyle w:val="TabelaChar"/>
          <w:rFonts w:cstheme="majorBidi"/>
          <w:b/>
          <w:color w:val="auto"/>
          <w:sz w:val="24"/>
        </w:rPr>
        <w:t>Título da Subseção</w:t>
      </w:r>
      <w:bookmarkEnd w:id="13"/>
    </w:p>
    <w:p w:rsidR="00895E77" w:rsidRPr="00CC787F" w:rsidRDefault="00A019A3" w:rsidP="00274BFA">
      <w:pPr>
        <w:pStyle w:val="Ttulo4"/>
      </w:pPr>
      <w:r w:rsidRPr="00CC787F">
        <w:rPr>
          <w:rStyle w:val="TabelaChar"/>
          <w:rFonts w:cstheme="majorBidi"/>
          <w:b/>
          <w:color w:val="auto"/>
          <w:sz w:val="24"/>
        </w:rPr>
        <w:t>Título da subSubseção</w:t>
      </w:r>
      <w:r w:rsidR="00895E77" w:rsidRPr="00CC787F"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4" w:name="_Toc297568915"/>
      <w:r w:rsidRPr="004913AD">
        <w:rPr>
          <w:b/>
          <w:caps/>
          <w:sz w:val="28"/>
          <w:szCs w:val="28"/>
        </w:rPr>
        <w:lastRenderedPageBreak/>
        <w:t>Referências</w:t>
      </w:r>
      <w:bookmarkEnd w:id="14"/>
    </w:p>
    <w:p w:rsidR="00F24FE9" w:rsidRPr="00F24FE9" w:rsidRDefault="00F0324A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fldChar w:fldCharType="begin"/>
      </w:r>
      <w:r w:rsidR="00A019A3" w:rsidRPr="00F24FE9">
        <w:instrText xml:space="preserve"> ADDIN ZOTERO_BIBL  </w:instrText>
      </w:r>
      <w:r w:rsidRPr="00F24FE9">
        <w:fldChar w:fldCharType="separate"/>
      </w:r>
      <w:r w:rsidR="00F24FE9" w:rsidRPr="00F24FE9">
        <w:rPr>
          <w:rFonts w:cs="Times New Roman"/>
          <w:szCs w:val="24"/>
        </w:rPr>
        <w:t xml:space="preserve">ABNT. </w:t>
      </w:r>
      <w:r w:rsidR="00F24FE9" w:rsidRPr="00F24FE9">
        <w:rPr>
          <w:rFonts w:cs="Times New Roman"/>
          <w:b/>
          <w:bCs/>
          <w:szCs w:val="24"/>
        </w:rPr>
        <w:t>NBR 14724:2005 - Informação e documentação - Trabalhos acadêmicos - Apresentação</w:t>
      </w:r>
      <w:r w:rsidR="00F24FE9" w:rsidRPr="00F24FE9">
        <w:rPr>
          <w:rFonts w:cs="Times New Roman"/>
          <w:szCs w:val="24"/>
        </w:rPr>
        <w:t xml:space="preserve">. Rio de Janeiro: Associação Brasileira de Normas Técnicas, 2005.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GEORGE MASON UNIVERSITY. </w:t>
      </w:r>
      <w:r w:rsidRPr="00F24FE9">
        <w:rPr>
          <w:rFonts w:cs="Times New Roman"/>
          <w:b/>
          <w:bCs/>
          <w:szCs w:val="24"/>
        </w:rPr>
        <w:t>Zotero</w:t>
      </w:r>
      <w:r w:rsidRPr="00F24FE9">
        <w:rPr>
          <w:rFonts w:cs="Times New Roman"/>
          <w:szCs w:val="24"/>
        </w:rPr>
        <w:t xml:space="preserve">. Disponível em: &lt;http://www.zotero.org/&gt;. Acesso em: 22 mar. 2011. </w:t>
      </w:r>
    </w:p>
    <w:p w:rsidR="00F24FE9" w:rsidRPr="00F24FE9" w:rsidRDefault="00F24FE9" w:rsidP="00F24FE9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cs="Times New Roman"/>
          <w:szCs w:val="24"/>
        </w:rPr>
      </w:pPr>
      <w:r w:rsidRPr="00F24FE9">
        <w:rPr>
          <w:rFonts w:cs="Times New Roman"/>
          <w:szCs w:val="24"/>
        </w:rPr>
        <w:t xml:space="preserve">ROCHA, J. A. M. </w:t>
      </w:r>
      <w:r w:rsidRPr="00F24FE9">
        <w:rPr>
          <w:rFonts w:cs="Times New Roman"/>
          <w:b/>
          <w:bCs/>
          <w:szCs w:val="24"/>
        </w:rPr>
        <w:t>Estilo ABNT para o Zotero</w:t>
      </w:r>
      <w:r w:rsidRPr="00F24FE9">
        <w:rPr>
          <w:rFonts w:cs="Times New Roman"/>
          <w:szCs w:val="24"/>
        </w:rPr>
        <w:t xml:space="preserve">. Disponível em: &lt;http://www.conhecendoametodologia.com.br/2011/02/estilo-abnt-para-o-zotero.html&gt;. Acesso em: 22 mar. 2011. </w:t>
      </w:r>
    </w:p>
    <w:p w:rsidR="00E274CE" w:rsidRDefault="00F0324A" w:rsidP="00F24FE9">
      <w:pPr>
        <w:pStyle w:val="RefernciasBibliogrficas"/>
      </w:pPr>
      <w:r w:rsidRPr="00F24FE9">
        <w:fldChar w:fldCharType="end"/>
      </w:r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5" w:name="_Toc297568916"/>
      <w:r w:rsidRPr="004913AD">
        <w:rPr>
          <w:b/>
          <w:caps/>
          <w:sz w:val="28"/>
          <w:szCs w:val="28"/>
        </w:rPr>
        <w:lastRenderedPageBreak/>
        <w:t>Glossário</w:t>
      </w:r>
      <w:bookmarkEnd w:id="15"/>
    </w:p>
    <w:bookmarkStart w:id="16" w:name="Texto10"/>
    <w:p w:rsidR="00E274CE" w:rsidRDefault="00F0324A" w:rsidP="004913AD">
      <w:pPr>
        <w:ind w:firstLine="0"/>
      </w:pPr>
      <w:r>
        <w:fldChar w:fldCharType="begin">
          <w:ffData>
            <w:name w:val="Texto10"/>
            <w:enabled/>
            <w:calcOnExit w:val="0"/>
            <w:textInput>
              <w:default w:val="Elemento opcional, elaborado em ordem alfabética."/>
            </w:textInput>
          </w:ffData>
        </w:fldChar>
      </w:r>
      <w:r w:rsidR="007372F3">
        <w:instrText xml:space="preserve"> FORMTEXT </w:instrText>
      </w:r>
      <w:r>
        <w:fldChar w:fldCharType="separate"/>
      </w:r>
      <w:r w:rsidR="00A019A3">
        <w:rPr>
          <w:noProof/>
        </w:rPr>
        <w:t>"El</w:t>
      </w:r>
      <w:r w:rsidR="007372F3">
        <w:rPr>
          <w:noProof/>
        </w:rPr>
        <w:t>emento opcional, elaborado em ordem alfabética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F24FE9">
        <w:rPr>
          <w:noProof/>
        </w:rPr>
        <w:instrText xml:space="preserve"> ADDIN ZOTERO_ITEM {"sort":true,"citationItems":[{"position":1,"uri":["http://zotero.org/groups/40050/items/XGSJAJA5"]}]}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7372F3">
        <w:rPr>
          <w:noProof/>
        </w:rPr>
        <w:t>.</w:t>
      </w:r>
      <w:r>
        <w:fldChar w:fldCharType="end"/>
      </w:r>
      <w:bookmarkEnd w:id="16"/>
    </w:p>
    <w:p w:rsidR="00E274CE" w:rsidRDefault="00E274CE" w:rsidP="00895E77">
      <w:pPr>
        <w:rPr>
          <w:rFonts w:ascii="Arial,Bold" w:hAnsi="Arial,Bold" w:cs="Arial,Bold"/>
          <w:bCs/>
        </w:rPr>
      </w:pPr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17" w:name="_Toc297568917"/>
      <w:r w:rsidRPr="004913AD">
        <w:rPr>
          <w:b/>
          <w:caps/>
          <w:sz w:val="28"/>
          <w:szCs w:val="28"/>
        </w:rPr>
        <w:lastRenderedPageBreak/>
        <w:t>Apêndice</w:t>
      </w:r>
      <w:r w:rsidR="007372F3" w:rsidRPr="004913AD">
        <w:rPr>
          <w:b/>
          <w:caps/>
          <w:sz w:val="28"/>
          <w:szCs w:val="28"/>
        </w:rPr>
        <w:t xml:space="preserve"> A – </w:t>
      </w:r>
      <w:bookmarkStart w:id="18" w:name="Texto9"/>
      <w:r w:rsidR="00F0324A" w:rsidRPr="004913AD">
        <w:rPr>
          <w:b/>
          <w:caps/>
          <w:sz w:val="28"/>
          <w:szCs w:val="28"/>
        </w:rPr>
        <w:fldChar w:fldCharType="begin">
          <w:ffData>
            <w:name w:val="Texto9"/>
            <w:enabled/>
            <w:calcOnExit w:val="0"/>
            <w:textInput>
              <w:default w:val="Título do Apêndice"/>
            </w:textInput>
          </w:ffData>
        </w:fldChar>
      </w:r>
      <w:r w:rsidR="007372F3" w:rsidRPr="004913AD">
        <w:rPr>
          <w:b/>
          <w:caps/>
          <w:sz w:val="28"/>
          <w:szCs w:val="28"/>
        </w:rPr>
        <w:instrText xml:space="preserve"> FORMTEXT </w:instrText>
      </w:r>
      <w:r w:rsidR="00F0324A" w:rsidRPr="004913AD">
        <w:rPr>
          <w:b/>
          <w:caps/>
          <w:sz w:val="28"/>
          <w:szCs w:val="28"/>
        </w:rPr>
      </w:r>
      <w:r w:rsidR="00F0324A" w:rsidRPr="004913AD">
        <w:rPr>
          <w:b/>
          <w:caps/>
          <w:sz w:val="28"/>
          <w:szCs w:val="28"/>
        </w:rPr>
        <w:fldChar w:fldCharType="separate"/>
      </w:r>
      <w:r w:rsidR="007372F3" w:rsidRPr="004913AD">
        <w:rPr>
          <w:b/>
          <w:caps/>
          <w:sz w:val="28"/>
          <w:szCs w:val="28"/>
        </w:rPr>
        <w:t>Título do Apêndice</w:t>
      </w:r>
      <w:bookmarkEnd w:id="17"/>
      <w:r w:rsidR="00F0324A" w:rsidRPr="004913AD">
        <w:rPr>
          <w:b/>
          <w:caps/>
          <w:sz w:val="28"/>
          <w:szCs w:val="28"/>
        </w:rPr>
        <w:fldChar w:fldCharType="end"/>
      </w:r>
      <w:bookmarkEnd w:id="18"/>
    </w:p>
    <w:bookmarkStart w:id="19" w:name="Texto8"/>
    <w:p w:rsidR="00E274CE" w:rsidRPr="00A019A3" w:rsidRDefault="00F0324A" w:rsidP="004913AD">
      <w:pPr>
        <w:ind w:firstLine="0"/>
        <w:rPr>
          <w:rFonts w:cs="Times New Roman"/>
          <w:bCs/>
        </w:rPr>
      </w:pPr>
      <w:r w:rsidRPr="00A019A3">
        <w:rPr>
          <w:rFonts w:cs="Times New Roman"/>
          <w:bCs/>
        </w:rPr>
        <w:fldChar w:fldCharType="begin">
          <w:ffData>
            <w:name w:val="Texto8"/>
            <w:enabled/>
            <w:calcOnExit w:val="0"/>
            <w:textInput>
              <w:default w:val="Elemento opcional. O(s) apêndice(s) são identificados por letras maiúsculas consecutivas, travessão e pelos respectivos títulos. Excepcionalmente utilizam-se letras maiúsculas dobradas, na identificação, quando esgotadas as 23 letras do alfabeto."/>
            </w:textInput>
          </w:ffData>
        </w:fldChar>
      </w:r>
      <w:r w:rsidR="007372F3" w:rsidRPr="00A019A3">
        <w:rPr>
          <w:rFonts w:cs="Times New Roman"/>
          <w:bCs/>
        </w:rPr>
        <w:instrText xml:space="preserve"> FORMTEXT </w:instrText>
      </w:r>
      <w:r w:rsidRPr="00A019A3">
        <w:rPr>
          <w:rFonts w:cs="Times New Roman"/>
          <w:bCs/>
        </w:rPr>
      </w:r>
      <w:r w:rsidRPr="00A019A3">
        <w:rPr>
          <w:rFonts w:cs="Times New Roman"/>
          <w:bCs/>
        </w:rPr>
        <w:fldChar w:fldCharType="separate"/>
      </w:r>
      <w:r w:rsidR="00A019A3" w:rsidRPr="00A019A3">
        <w:rPr>
          <w:rFonts w:cs="Times New Roman"/>
          <w:bCs/>
          <w:noProof/>
        </w:rPr>
        <w:t>"E</w:t>
      </w:r>
      <w:r w:rsidR="007372F3" w:rsidRPr="00A019A3">
        <w:rPr>
          <w:rFonts w:cs="Times New Roman"/>
          <w:bCs/>
          <w:noProof/>
        </w:rPr>
        <w:t>lemento opcional. O(s) apêndice(s) são identificados por letras maiúsculas consecutivas, travessão e pelos respectivos títulos. Excepcionalmente utilizam-se letras maiúsculas dobradas, na identificação, quando esgotadas as 23 letras do alfabeto</w:t>
      </w:r>
      <w:r w:rsidR="00A019A3">
        <w:rPr>
          <w:rFonts w:cs="Times New Roman"/>
          <w:bCs/>
          <w:noProof/>
        </w:rPr>
        <w:t xml:space="preserve">" </w:t>
      </w:r>
      <w:r>
        <w:rPr>
          <w:rFonts w:cs="Times New Roman"/>
          <w:bCs/>
          <w:noProof/>
        </w:rPr>
        <w:fldChar w:fldCharType="begin"/>
      </w:r>
      <w:r w:rsidR="00A019A3">
        <w:rPr>
          <w:rFonts w:cs="Times New Roman"/>
          <w:bCs/>
          <w:noProof/>
        </w:rPr>
        <w:instrText xml:space="preserve"> ADDIN ZOTERO_ITEM {"sort":true,"citationItems":[{"position":2,"uri":["http://zotero.org/groups/40050/items/XGSJAJA5"]}]} </w:instrText>
      </w:r>
      <w:r>
        <w:rPr>
          <w:rFonts w:cs="Times New Roman"/>
          <w:bCs/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rFonts w:cs="Times New Roman"/>
          <w:bCs/>
          <w:noProof/>
        </w:rPr>
        <w:fldChar w:fldCharType="end"/>
      </w:r>
      <w:r w:rsidR="007372F3" w:rsidRPr="00A019A3">
        <w:rPr>
          <w:rFonts w:cs="Times New Roman"/>
          <w:bCs/>
          <w:noProof/>
        </w:rPr>
        <w:t>.</w:t>
      </w:r>
      <w:r w:rsidRPr="00A019A3">
        <w:rPr>
          <w:rFonts w:cs="Times New Roman"/>
          <w:bCs/>
        </w:rPr>
        <w:fldChar w:fldCharType="end"/>
      </w:r>
      <w:bookmarkEnd w:id="19"/>
    </w:p>
    <w:p w:rsidR="00895E77" w:rsidRDefault="00895E77">
      <w:pPr>
        <w:spacing w:after="200" w:line="276" w:lineRule="auto"/>
        <w:jc w:val="left"/>
        <w:rPr>
          <w:rFonts w:cs="Arial"/>
          <w:caps/>
          <w:color w:val="000000"/>
          <w:szCs w:val="20"/>
        </w:rPr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0" w:name="_Toc297568918"/>
      <w:r w:rsidRPr="004913AD">
        <w:rPr>
          <w:b/>
          <w:caps/>
          <w:sz w:val="28"/>
          <w:szCs w:val="28"/>
        </w:rPr>
        <w:lastRenderedPageBreak/>
        <w:t>Anexo</w:t>
      </w:r>
      <w:r w:rsidR="00483167" w:rsidRPr="004913AD">
        <w:rPr>
          <w:b/>
          <w:caps/>
          <w:sz w:val="28"/>
          <w:szCs w:val="28"/>
        </w:rPr>
        <w:t xml:space="preserve"> A – </w:t>
      </w:r>
      <w:bookmarkStart w:id="21" w:name="Texto7"/>
      <w:r w:rsidR="00F0324A" w:rsidRPr="004913AD">
        <w:rPr>
          <w:b/>
          <w:caps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Título do Anexo"/>
            </w:textInput>
          </w:ffData>
        </w:fldChar>
      </w:r>
      <w:r w:rsidR="00483167" w:rsidRPr="004913AD">
        <w:rPr>
          <w:b/>
          <w:caps/>
          <w:sz w:val="28"/>
          <w:szCs w:val="28"/>
        </w:rPr>
        <w:instrText xml:space="preserve"> FORMTEXT </w:instrText>
      </w:r>
      <w:r w:rsidR="00F0324A" w:rsidRPr="004913AD">
        <w:rPr>
          <w:b/>
          <w:caps/>
          <w:sz w:val="28"/>
          <w:szCs w:val="28"/>
        </w:rPr>
      </w:r>
      <w:r w:rsidR="00F0324A" w:rsidRPr="004913AD">
        <w:rPr>
          <w:b/>
          <w:caps/>
          <w:sz w:val="28"/>
          <w:szCs w:val="28"/>
        </w:rPr>
        <w:fldChar w:fldCharType="separate"/>
      </w:r>
      <w:r w:rsidR="00483167" w:rsidRPr="004913AD">
        <w:rPr>
          <w:b/>
          <w:caps/>
          <w:sz w:val="28"/>
          <w:szCs w:val="28"/>
        </w:rPr>
        <w:t>Título do Anexo</w:t>
      </w:r>
      <w:bookmarkEnd w:id="20"/>
      <w:r w:rsidR="00F0324A" w:rsidRPr="004913AD">
        <w:rPr>
          <w:b/>
          <w:caps/>
          <w:sz w:val="28"/>
          <w:szCs w:val="28"/>
        </w:rPr>
        <w:fldChar w:fldCharType="end"/>
      </w:r>
      <w:bookmarkEnd w:id="21"/>
    </w:p>
    <w:bookmarkStart w:id="22" w:name="Texto6"/>
    <w:p w:rsidR="00895E77" w:rsidRDefault="00F0324A" w:rsidP="004913AD">
      <w:pPr>
        <w:ind w:firstLine="0"/>
      </w:pPr>
      <w:r>
        <w:fldChar w:fldCharType="begin">
          <w:ffData>
            <w:name w:val="Texto6"/>
            <w:enabled/>
            <w:calcOnExit w:val="0"/>
            <w:textInput>
              <w:default w:val="Elemento opcional. O(s) anexo(s) são identificados por letras maiúsculas consecutivas, travessão e pelos respectivos títulos. Excepcionalmente utilizam-se letras maiúsculas dobradas, na identificação dos anexos, quando esgotadas as 23 letras do alfabeto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opcional. O(s) anexo(s) são identificados por letras maiúsculas consecutivas, travessão e pelos respectivos títulos. Excepcionalmente utilizam-se letras maiúsculas dobradas, na identificação dos anexos, quando esgotadas as 23 letras do alfabeto</w:t>
      </w:r>
      <w:r w:rsidR="00A019A3">
        <w:rPr>
          <w:noProof/>
        </w:rPr>
        <w:t xml:space="preserve">" </w:t>
      </w:r>
      <w:r>
        <w:rPr>
          <w:noProof/>
        </w:rPr>
        <w:fldChar w:fldCharType="begin"/>
      </w:r>
      <w:r w:rsidR="00A019A3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2"/>
    </w:p>
    <w:p w:rsidR="00895E77" w:rsidRDefault="00895E77">
      <w:pPr>
        <w:spacing w:after="200" w:line="276" w:lineRule="auto"/>
        <w:jc w:val="left"/>
      </w:pPr>
      <w:r>
        <w:br w:type="page"/>
      </w:r>
    </w:p>
    <w:p w:rsidR="00E274CE" w:rsidRPr="004913AD" w:rsidRDefault="00E274CE" w:rsidP="004913AD">
      <w:pPr>
        <w:spacing w:after="360"/>
        <w:ind w:firstLine="0"/>
        <w:jc w:val="center"/>
        <w:rPr>
          <w:b/>
          <w:caps/>
          <w:sz w:val="28"/>
          <w:szCs w:val="28"/>
        </w:rPr>
      </w:pPr>
      <w:bookmarkStart w:id="23" w:name="_Toc297568919"/>
      <w:r w:rsidRPr="004913AD">
        <w:rPr>
          <w:b/>
          <w:caps/>
          <w:sz w:val="28"/>
          <w:szCs w:val="28"/>
        </w:rPr>
        <w:lastRenderedPageBreak/>
        <w:t>Índice</w:t>
      </w:r>
      <w:bookmarkEnd w:id="23"/>
    </w:p>
    <w:bookmarkStart w:id="24" w:name="Texto5"/>
    <w:p w:rsidR="008C0DA4" w:rsidRPr="00483167" w:rsidRDefault="00F0324A" w:rsidP="004913AD">
      <w:pPr>
        <w:ind w:firstLine="0"/>
      </w:pPr>
      <w:r>
        <w:fldChar w:fldCharType="begin">
          <w:ffData>
            <w:name w:val="Texto5"/>
            <w:enabled/>
            <w:calcOnExit w:val="0"/>
            <w:textInput>
              <w:default w:val="Elemento opcional, elaborado conforme a ABNT NBR 6034."/>
            </w:textInput>
          </w:ffData>
        </w:fldChar>
      </w:r>
      <w:r w:rsidR="00483167">
        <w:instrText xml:space="preserve"> FORMTEXT </w:instrText>
      </w:r>
      <w:r>
        <w:fldChar w:fldCharType="separate"/>
      </w:r>
      <w:r w:rsidR="00A019A3">
        <w:rPr>
          <w:noProof/>
        </w:rPr>
        <w:t>"E</w:t>
      </w:r>
      <w:r w:rsidR="00483167">
        <w:rPr>
          <w:noProof/>
        </w:rPr>
        <w:t>lemento opcional, elaborado conforme a ABNT NBR 6034</w:t>
      </w:r>
      <w:r w:rsidR="00024212">
        <w:rPr>
          <w:noProof/>
        </w:rPr>
        <w:t xml:space="preserve">" </w:t>
      </w:r>
      <w:r>
        <w:rPr>
          <w:noProof/>
        </w:rPr>
        <w:fldChar w:fldCharType="begin"/>
      </w:r>
      <w:r w:rsidR="00024212">
        <w:rPr>
          <w:noProof/>
        </w:rPr>
        <w:instrText xml:space="preserve"> ADDIN ZOTERO_ITEM {"sort":true,"citationItems":[{"position":2,"uri":["http://zotero.org/groups/40050/items/XGSJAJA5"]}]} </w:instrText>
      </w:r>
      <w:r>
        <w:rPr>
          <w:noProof/>
        </w:rPr>
        <w:fldChar w:fldCharType="separate"/>
      </w:r>
      <w:r w:rsidR="00F24FE9" w:rsidRPr="00F24FE9">
        <w:rPr>
          <w:rFonts w:cs="Times New Roman"/>
        </w:rPr>
        <w:t>(ABNT, 2005)</w:t>
      </w:r>
      <w:r>
        <w:rPr>
          <w:noProof/>
        </w:rPr>
        <w:fldChar w:fldCharType="end"/>
      </w:r>
      <w:r w:rsidR="00483167">
        <w:rPr>
          <w:noProof/>
        </w:rPr>
        <w:t>.</w:t>
      </w:r>
      <w:r>
        <w:fldChar w:fldCharType="end"/>
      </w:r>
      <w:bookmarkEnd w:id="24"/>
    </w:p>
    <w:sectPr w:rsidR="008C0DA4" w:rsidRPr="00483167" w:rsidSect="00FE6AAA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D89" w:rsidRDefault="00C42D89" w:rsidP="00EA4B57">
      <w:pPr>
        <w:spacing w:line="240" w:lineRule="auto"/>
      </w:pPr>
      <w:r>
        <w:separator/>
      </w:r>
    </w:p>
  </w:endnote>
  <w:endnote w:type="continuationSeparator" w:id="1">
    <w:p w:rsidR="00C42D89" w:rsidRDefault="00C42D89" w:rsidP="00EA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D89" w:rsidRDefault="00C42D89" w:rsidP="00EA4B57">
      <w:pPr>
        <w:spacing w:line="240" w:lineRule="auto"/>
      </w:pPr>
      <w:r>
        <w:separator/>
      </w:r>
    </w:p>
  </w:footnote>
  <w:footnote w:type="continuationSeparator" w:id="1">
    <w:p w:rsidR="00C42D89" w:rsidRDefault="00C42D89" w:rsidP="00EA4B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2E2" w:rsidRDefault="000742E2">
    <w:pPr>
      <w:pStyle w:val="Cabealho"/>
      <w:jc w:val="right"/>
    </w:pPr>
  </w:p>
  <w:p w:rsidR="000742E2" w:rsidRDefault="000742E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77" w:rsidRDefault="00895E77">
    <w:pPr>
      <w:pStyle w:val="Cabealho"/>
      <w:jc w:val="right"/>
    </w:pPr>
  </w:p>
  <w:p w:rsidR="00895E77" w:rsidRDefault="00895E7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F0324A">
        <w:pPr>
          <w:pStyle w:val="Cabealho"/>
          <w:jc w:val="right"/>
        </w:pPr>
        <w:fldSimple w:instr=" PAGE   \* MERGEFORMAT ">
          <w:r w:rsidR="009060C9">
            <w:rPr>
              <w:noProof/>
            </w:rPr>
            <w:t>19</w:t>
          </w:r>
        </w:fldSimple>
      </w:p>
    </w:sdtContent>
  </w:sdt>
  <w:p w:rsidR="00895E77" w:rsidRDefault="00895E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09AC"/>
    <w:multiLevelType w:val="multilevel"/>
    <w:tmpl w:val="DBA4A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C22975"/>
    <w:multiLevelType w:val="multilevel"/>
    <w:tmpl w:val="CA2EDE12"/>
    <w:lvl w:ilvl="0">
      <w:start w:val="1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C27B68"/>
    <w:rsid w:val="00012A04"/>
    <w:rsid w:val="00024212"/>
    <w:rsid w:val="00036EF7"/>
    <w:rsid w:val="00041CFF"/>
    <w:rsid w:val="00042F3B"/>
    <w:rsid w:val="000543B7"/>
    <w:rsid w:val="00071254"/>
    <w:rsid w:val="000742E2"/>
    <w:rsid w:val="00085E18"/>
    <w:rsid w:val="00097A67"/>
    <w:rsid w:val="000B2499"/>
    <w:rsid w:val="000C1F31"/>
    <w:rsid w:val="00130936"/>
    <w:rsid w:val="00142A8A"/>
    <w:rsid w:val="00144A67"/>
    <w:rsid w:val="001516CD"/>
    <w:rsid w:val="0015362A"/>
    <w:rsid w:val="00164D5D"/>
    <w:rsid w:val="00170830"/>
    <w:rsid w:val="00190536"/>
    <w:rsid w:val="001B5E6A"/>
    <w:rsid w:val="00203594"/>
    <w:rsid w:val="0021402F"/>
    <w:rsid w:val="00215142"/>
    <w:rsid w:val="00246DD3"/>
    <w:rsid w:val="0027139B"/>
    <w:rsid w:val="00274BFA"/>
    <w:rsid w:val="0027507C"/>
    <w:rsid w:val="002830AC"/>
    <w:rsid w:val="00287FD9"/>
    <w:rsid w:val="002D52D3"/>
    <w:rsid w:val="00306A68"/>
    <w:rsid w:val="00330F8B"/>
    <w:rsid w:val="003505FE"/>
    <w:rsid w:val="00350D0A"/>
    <w:rsid w:val="003545AE"/>
    <w:rsid w:val="003677C4"/>
    <w:rsid w:val="003A0C7D"/>
    <w:rsid w:val="004006F9"/>
    <w:rsid w:val="00414E07"/>
    <w:rsid w:val="00426D80"/>
    <w:rsid w:val="00442834"/>
    <w:rsid w:val="00466FE8"/>
    <w:rsid w:val="00481CD5"/>
    <w:rsid w:val="00483167"/>
    <w:rsid w:val="004913AD"/>
    <w:rsid w:val="00491E78"/>
    <w:rsid w:val="00496ACF"/>
    <w:rsid w:val="004972A4"/>
    <w:rsid w:val="004C2BFD"/>
    <w:rsid w:val="004C4323"/>
    <w:rsid w:val="004D3A40"/>
    <w:rsid w:val="00525FCA"/>
    <w:rsid w:val="00552A48"/>
    <w:rsid w:val="00560B32"/>
    <w:rsid w:val="00570D50"/>
    <w:rsid w:val="005A67AD"/>
    <w:rsid w:val="005D5D7B"/>
    <w:rsid w:val="00610BB9"/>
    <w:rsid w:val="00611FBE"/>
    <w:rsid w:val="00635F23"/>
    <w:rsid w:val="00645486"/>
    <w:rsid w:val="00696694"/>
    <w:rsid w:val="006A4744"/>
    <w:rsid w:val="006F38AF"/>
    <w:rsid w:val="007146E5"/>
    <w:rsid w:val="00726D3A"/>
    <w:rsid w:val="007344AB"/>
    <w:rsid w:val="007372F3"/>
    <w:rsid w:val="007730AE"/>
    <w:rsid w:val="0079691A"/>
    <w:rsid w:val="007A10AA"/>
    <w:rsid w:val="007B6A5D"/>
    <w:rsid w:val="0081652D"/>
    <w:rsid w:val="0087104D"/>
    <w:rsid w:val="00876D9C"/>
    <w:rsid w:val="008825D9"/>
    <w:rsid w:val="00883D22"/>
    <w:rsid w:val="00895E77"/>
    <w:rsid w:val="008C0DA4"/>
    <w:rsid w:val="008C60A3"/>
    <w:rsid w:val="008D4068"/>
    <w:rsid w:val="008F6EEA"/>
    <w:rsid w:val="009060C9"/>
    <w:rsid w:val="00915835"/>
    <w:rsid w:val="00921232"/>
    <w:rsid w:val="00941844"/>
    <w:rsid w:val="00980561"/>
    <w:rsid w:val="0098301A"/>
    <w:rsid w:val="00991E58"/>
    <w:rsid w:val="00995D27"/>
    <w:rsid w:val="009A4C4D"/>
    <w:rsid w:val="009B21C0"/>
    <w:rsid w:val="009B5491"/>
    <w:rsid w:val="009C3E38"/>
    <w:rsid w:val="009C70C5"/>
    <w:rsid w:val="009F29E2"/>
    <w:rsid w:val="00A019A3"/>
    <w:rsid w:val="00A02750"/>
    <w:rsid w:val="00A1761D"/>
    <w:rsid w:val="00A45675"/>
    <w:rsid w:val="00A83D85"/>
    <w:rsid w:val="00A938DD"/>
    <w:rsid w:val="00AA2B1D"/>
    <w:rsid w:val="00AD22E3"/>
    <w:rsid w:val="00AE6BF4"/>
    <w:rsid w:val="00B0335C"/>
    <w:rsid w:val="00B05DF0"/>
    <w:rsid w:val="00B26129"/>
    <w:rsid w:val="00B317EB"/>
    <w:rsid w:val="00B4028D"/>
    <w:rsid w:val="00B41762"/>
    <w:rsid w:val="00BA43F3"/>
    <w:rsid w:val="00BA4437"/>
    <w:rsid w:val="00BA7C04"/>
    <w:rsid w:val="00BB2E2C"/>
    <w:rsid w:val="00BB3EBC"/>
    <w:rsid w:val="00BF2ED4"/>
    <w:rsid w:val="00BF6F9A"/>
    <w:rsid w:val="00C0031C"/>
    <w:rsid w:val="00C10988"/>
    <w:rsid w:val="00C27B68"/>
    <w:rsid w:val="00C42D89"/>
    <w:rsid w:val="00C442CC"/>
    <w:rsid w:val="00C56FA4"/>
    <w:rsid w:val="00C70480"/>
    <w:rsid w:val="00C7341E"/>
    <w:rsid w:val="00C815D6"/>
    <w:rsid w:val="00CC787F"/>
    <w:rsid w:val="00CE1780"/>
    <w:rsid w:val="00CE60E0"/>
    <w:rsid w:val="00D42F2F"/>
    <w:rsid w:val="00DC0CCA"/>
    <w:rsid w:val="00DE418F"/>
    <w:rsid w:val="00E1450B"/>
    <w:rsid w:val="00E274CE"/>
    <w:rsid w:val="00E53162"/>
    <w:rsid w:val="00E61A51"/>
    <w:rsid w:val="00E93374"/>
    <w:rsid w:val="00EA4B57"/>
    <w:rsid w:val="00ED04EC"/>
    <w:rsid w:val="00ED0F01"/>
    <w:rsid w:val="00ED619F"/>
    <w:rsid w:val="00EE29F8"/>
    <w:rsid w:val="00F0149E"/>
    <w:rsid w:val="00F0324A"/>
    <w:rsid w:val="00F11BBD"/>
    <w:rsid w:val="00F12674"/>
    <w:rsid w:val="00F137FE"/>
    <w:rsid w:val="00F24FE9"/>
    <w:rsid w:val="00F269E3"/>
    <w:rsid w:val="00F26B07"/>
    <w:rsid w:val="00F26CFA"/>
    <w:rsid w:val="00F318DC"/>
    <w:rsid w:val="00F57DA2"/>
    <w:rsid w:val="00F91289"/>
    <w:rsid w:val="00FA750F"/>
    <w:rsid w:val="00FC0C54"/>
    <w:rsid w:val="00FC41B8"/>
    <w:rsid w:val="00FC6806"/>
    <w:rsid w:val="00FE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5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74BFA"/>
    <w:pPr>
      <w:keepNext/>
      <w:keepLines/>
      <w:numPr>
        <w:numId w:val="2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4EC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BFA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4BFA"/>
    <w:pPr>
      <w:keepNext/>
      <w:keepLines/>
      <w:numPr>
        <w:ilvl w:val="3"/>
        <w:numId w:val="2"/>
      </w:numPr>
      <w:spacing w:before="240" w:after="120"/>
      <w:ind w:left="862" w:hanging="862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4BFA"/>
    <w:pPr>
      <w:keepNext/>
      <w:keepLines/>
      <w:numPr>
        <w:ilvl w:val="4"/>
        <w:numId w:val="2"/>
      </w:numPr>
      <w:spacing w:before="240" w:after="120"/>
      <w:ind w:left="1009" w:hanging="1009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74BFA"/>
    <w:pPr>
      <w:keepNext/>
      <w:keepLines/>
      <w:numPr>
        <w:ilvl w:val="5"/>
        <w:numId w:val="2"/>
      </w:numPr>
      <w:spacing w:before="240" w:after="120"/>
      <w:ind w:left="1151" w:hanging="1151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74BFA"/>
    <w:pPr>
      <w:keepNext/>
      <w:keepLines/>
      <w:numPr>
        <w:ilvl w:val="6"/>
        <w:numId w:val="2"/>
      </w:numPr>
      <w:spacing w:before="240" w:after="120"/>
      <w:ind w:left="1298" w:hanging="1298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74BFA"/>
    <w:pPr>
      <w:keepNext/>
      <w:keepLines/>
      <w:numPr>
        <w:ilvl w:val="7"/>
        <w:numId w:val="2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74BFA"/>
    <w:pPr>
      <w:keepNext/>
      <w:keepLines/>
      <w:numPr>
        <w:ilvl w:val="8"/>
        <w:numId w:val="2"/>
      </w:numPr>
      <w:spacing w:before="240" w:after="120"/>
      <w:ind w:left="1582" w:hanging="1582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basedOn w:val="Normal"/>
    <w:link w:val="TtulosChar"/>
    <w:qFormat/>
    <w:rsid w:val="007344AB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paragraph" w:customStyle="1" w:styleId="TextoSimples">
    <w:name w:val="TextoSimples"/>
    <w:next w:val="Normal"/>
    <w:link w:val="TextoSimplesChar"/>
    <w:qFormat/>
    <w:rsid w:val="00483167"/>
    <w:pPr>
      <w:spacing w:after="0" w:line="360" w:lineRule="auto"/>
    </w:pPr>
    <w:rPr>
      <w:rFonts w:ascii="Times New Roman" w:hAnsi="Times New Roman"/>
      <w:sz w:val="24"/>
      <w:szCs w:val="24"/>
    </w:rPr>
  </w:style>
  <w:style w:type="character" w:customStyle="1" w:styleId="TtulosChar">
    <w:name w:val="Títulos Char"/>
    <w:basedOn w:val="Fontepargpadro"/>
    <w:link w:val="Ttulos"/>
    <w:rsid w:val="007344AB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Etabela">
    <w:name w:val="FiguraEtabela"/>
    <w:basedOn w:val="TextoSimples"/>
    <w:link w:val="FiguraEtabelaChar"/>
    <w:qFormat/>
    <w:rsid w:val="0087104D"/>
    <w:rPr>
      <w:rFonts w:ascii="Helvetica" w:hAnsi="Helvetica"/>
      <w:sz w:val="20"/>
      <w:szCs w:val="20"/>
    </w:rPr>
  </w:style>
  <w:style w:type="character" w:customStyle="1" w:styleId="TextoSimplesChar">
    <w:name w:val="TextoSimples Char"/>
    <w:basedOn w:val="TtulosChar"/>
    <w:link w:val="TextoSimples"/>
    <w:rsid w:val="00483167"/>
    <w:rPr>
      <w:sz w:val="24"/>
      <w:szCs w:val="24"/>
    </w:rPr>
  </w:style>
  <w:style w:type="character" w:customStyle="1" w:styleId="FiguraEtabelaChar">
    <w:name w:val="FiguraEtabela Char"/>
    <w:basedOn w:val="TextoSimplesChar"/>
    <w:link w:val="FiguraEtabela"/>
    <w:rsid w:val="0087104D"/>
    <w:rPr>
      <w:rFonts w:ascii="Helvetica" w:hAnsi="Helvetica"/>
      <w:sz w:val="20"/>
      <w:szCs w:val="20"/>
    </w:rPr>
  </w:style>
  <w:style w:type="character" w:styleId="TtulodoLivro">
    <w:name w:val="Book Title"/>
    <w:basedOn w:val="Fontepargpadro"/>
    <w:uiPriority w:val="33"/>
    <w:qFormat/>
    <w:rsid w:val="00496ACF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496AC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ACF"/>
    <w:rPr>
      <w:rFonts w:ascii="Tahoma" w:hAnsi="Tahoma" w:cs="Tahoma"/>
      <w:sz w:val="16"/>
      <w:szCs w:val="16"/>
    </w:rPr>
  </w:style>
  <w:style w:type="paragraph" w:customStyle="1" w:styleId="Figuras">
    <w:name w:val="Figuras"/>
    <w:basedOn w:val="Ttulos"/>
    <w:link w:val="FigurasChar"/>
    <w:rsid w:val="00AE6BF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26D80"/>
    <w:pPr>
      <w:tabs>
        <w:tab w:val="center" w:pos="4252"/>
        <w:tab w:val="right" w:pos="8504"/>
      </w:tabs>
      <w:spacing w:line="240" w:lineRule="auto"/>
    </w:pPr>
  </w:style>
  <w:style w:type="character" w:customStyle="1" w:styleId="FigurasChar">
    <w:name w:val="Figuras Char"/>
    <w:basedOn w:val="TtulosChar"/>
    <w:link w:val="Figuras"/>
    <w:rsid w:val="00AE6BF4"/>
    <w:rPr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426D80"/>
  </w:style>
  <w:style w:type="paragraph" w:styleId="Rodap">
    <w:name w:val="footer"/>
    <w:basedOn w:val="Normal"/>
    <w:link w:val="RodapChar1"/>
    <w:uiPriority w:val="99"/>
    <w:semiHidden/>
    <w:unhideWhenUsed/>
    <w:rsid w:val="00EA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EA4B57"/>
  </w:style>
  <w:style w:type="paragraph" w:customStyle="1" w:styleId="Seo">
    <w:name w:val="Seção"/>
    <w:basedOn w:val="Ttulos"/>
    <w:link w:val="SeoChar"/>
    <w:qFormat/>
    <w:rsid w:val="00483167"/>
    <w:pPr>
      <w:spacing w:after="0" w:line="360" w:lineRule="auto"/>
      <w:jc w:val="center"/>
    </w:pPr>
    <w:rPr>
      <w:b w:val="0"/>
      <w:caps/>
      <w:sz w:val="24"/>
    </w:rPr>
  </w:style>
  <w:style w:type="paragraph" w:customStyle="1" w:styleId="Sub-seo">
    <w:name w:val="Sub-seção"/>
    <w:basedOn w:val="Seo"/>
    <w:link w:val="Sub-seoChar"/>
    <w:qFormat/>
    <w:rsid w:val="007344AB"/>
    <w:pPr>
      <w:spacing w:before="30"/>
    </w:pPr>
  </w:style>
  <w:style w:type="character" w:customStyle="1" w:styleId="SeoChar">
    <w:name w:val="Seção Char"/>
    <w:basedOn w:val="TtulosChar"/>
    <w:link w:val="Seo"/>
    <w:rsid w:val="00483167"/>
    <w:rPr>
      <w:caps/>
      <w:sz w:val="24"/>
    </w:rPr>
  </w:style>
  <w:style w:type="character" w:customStyle="1" w:styleId="Sub-seoChar">
    <w:name w:val="Sub-seção Char"/>
    <w:basedOn w:val="SeoChar"/>
    <w:link w:val="Sub-seo"/>
    <w:rsid w:val="007344AB"/>
    <w:rPr>
      <w:b/>
    </w:rPr>
  </w:style>
  <w:style w:type="paragraph" w:customStyle="1" w:styleId="Tabela">
    <w:name w:val="Tabela"/>
    <w:basedOn w:val="Figuras"/>
    <w:link w:val="TabelaChar"/>
    <w:rsid w:val="00FC6806"/>
    <w:pPr>
      <w:spacing w:after="40"/>
    </w:pPr>
  </w:style>
  <w:style w:type="table" w:styleId="Tabelacomgrade">
    <w:name w:val="Table Grid"/>
    <w:basedOn w:val="Tabelanormal"/>
    <w:uiPriority w:val="59"/>
    <w:rsid w:val="00FC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elaChar">
    <w:name w:val="Tabela Char"/>
    <w:basedOn w:val="FigurasChar"/>
    <w:link w:val="Tabela"/>
    <w:rsid w:val="00FC6806"/>
    <w:rPr>
      <w:b/>
    </w:rPr>
  </w:style>
  <w:style w:type="paragraph" w:customStyle="1" w:styleId="Rodap1">
    <w:name w:val="Rodapé1"/>
    <w:basedOn w:val="Rodap"/>
    <w:link w:val="RodapChar"/>
    <w:qFormat/>
    <w:rsid w:val="00ED619F"/>
    <w:pPr>
      <w:ind w:left="1701"/>
    </w:pPr>
  </w:style>
  <w:style w:type="character" w:customStyle="1" w:styleId="RodapChar">
    <w:name w:val="Rodapé Char"/>
    <w:basedOn w:val="RodapChar1"/>
    <w:link w:val="Rodap1"/>
    <w:rsid w:val="00ED619F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418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41844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25F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5F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5FC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5F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5FCA"/>
    <w:rPr>
      <w:b/>
      <w:bCs/>
    </w:rPr>
  </w:style>
  <w:style w:type="paragraph" w:styleId="PargrafodaLista">
    <w:name w:val="List Paragraph"/>
    <w:basedOn w:val="Normal"/>
    <w:uiPriority w:val="34"/>
    <w:qFormat/>
    <w:rsid w:val="009C70C5"/>
    <w:pPr>
      <w:ind w:left="720"/>
      <w:contextualSpacing/>
    </w:pPr>
  </w:style>
  <w:style w:type="table" w:styleId="GradeMdia3-nfase4">
    <w:name w:val="Medium Grid 3 Accent 4"/>
    <w:basedOn w:val="Tabela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2">
    <w:name w:val="Medium Grid 3 Accent 2"/>
    <w:basedOn w:val="Tabelanormal"/>
    <w:uiPriority w:val="69"/>
    <w:rsid w:val="009C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74BF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D04EC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BFA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74BFA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4BFA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274BFA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274BFA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74BFA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0335C"/>
    <w:pPr>
      <w:spacing w:after="200" w:line="240" w:lineRule="auto"/>
      <w:jc w:val="center"/>
    </w:pPr>
    <w:rPr>
      <w:b/>
      <w:bCs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4A67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0742E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742E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0742E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742E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C0DA4"/>
  </w:style>
  <w:style w:type="paragraph" w:customStyle="1" w:styleId="RefernciasBibliogrficas">
    <w:name w:val="Referências Bibliográficas"/>
    <w:basedOn w:val="Normal"/>
    <w:link w:val="RefernciasBibliogrficasChar"/>
    <w:rsid w:val="00F24FE9"/>
    <w:pPr>
      <w:widowControl w:val="0"/>
      <w:autoSpaceDE w:val="0"/>
      <w:autoSpaceDN w:val="0"/>
      <w:adjustRightInd w:val="0"/>
      <w:spacing w:after="120" w:line="240" w:lineRule="auto"/>
      <w:ind w:left="284" w:hanging="284"/>
    </w:pPr>
  </w:style>
  <w:style w:type="character" w:customStyle="1" w:styleId="RefernciasBibliogrficasChar">
    <w:name w:val="Referências Bibliográficas Char"/>
    <w:basedOn w:val="Fontepargpadro"/>
    <w:link w:val="RefernciasBibliogrficas"/>
    <w:rsid w:val="00F24FE9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F318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si\Meus%20documentos\Mestrado%20-%20UFF\Disserta&#231;&#227;o\Dissertacao_Fernanda_Floria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780C6F7CC84370BAC143C2A92EE0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161C1E-7451-44EA-A2E7-918D75868899}"/>
      </w:docPartPr>
      <w:docPartBody>
        <w:p w:rsidR="00375892" w:rsidRDefault="00341543">
          <w:pPr>
            <w:pStyle w:val="06780C6F7CC84370BAC143C2A92EE003"/>
          </w:pPr>
          <w:r w:rsidRPr="00C710EF">
            <w:rPr>
              <w:rStyle w:val="TextodoEspaoReservado"/>
            </w:rPr>
            <w:t>Escolher um item.</w:t>
          </w:r>
        </w:p>
      </w:docPartBody>
    </w:docPart>
    <w:docPart>
      <w:docPartPr>
        <w:name w:val="7AC9DDEAE7244F8796C326E21D6FA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DBEBB-B48D-4DD2-AFB0-11D8FF7DA2C0}"/>
      </w:docPartPr>
      <w:docPartBody>
        <w:p w:rsidR="00375892" w:rsidRDefault="00341543">
          <w:pPr>
            <w:pStyle w:val="7AC9DDEAE7244F8796C326E21D6FA99E"/>
          </w:pPr>
          <w:r w:rsidRPr="009058F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CC7E18D24740FCBB40390298F371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26A075-AF79-4385-A2FF-E93B400C6554}"/>
      </w:docPartPr>
      <w:docPartBody>
        <w:p w:rsidR="00375892" w:rsidRDefault="00341543">
          <w:pPr>
            <w:pStyle w:val="D1CC7E18D24740FCBB40390298F371DE"/>
          </w:pPr>
          <w:r w:rsidRPr="009058F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18D47D3839841E98EC6CAFD9424C8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B5169-6178-4D80-A0B8-82ABDF180DC7}"/>
      </w:docPartPr>
      <w:docPartBody>
        <w:p w:rsidR="00375892" w:rsidRDefault="00341543">
          <w:pPr>
            <w:pStyle w:val="A18D47D3839841E98EC6CAFD9424C8B4"/>
          </w:pPr>
          <w:r w:rsidRPr="00C710EF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41543"/>
    <w:rsid w:val="00341543"/>
    <w:rsid w:val="00375892"/>
    <w:rsid w:val="004B1F8A"/>
    <w:rsid w:val="0081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75892"/>
    <w:rPr>
      <w:color w:val="808080"/>
    </w:rPr>
  </w:style>
  <w:style w:type="paragraph" w:customStyle="1" w:styleId="06780C6F7CC84370BAC143C2A92EE003">
    <w:name w:val="06780C6F7CC84370BAC143C2A92EE003"/>
    <w:rsid w:val="00375892"/>
  </w:style>
  <w:style w:type="paragraph" w:customStyle="1" w:styleId="7AC9DDEAE7244F8796C326E21D6FA99E">
    <w:name w:val="7AC9DDEAE7244F8796C326E21D6FA99E"/>
    <w:rsid w:val="00375892"/>
  </w:style>
  <w:style w:type="paragraph" w:customStyle="1" w:styleId="D1CC7E18D24740FCBB40390298F371DE">
    <w:name w:val="D1CC7E18D24740FCBB40390298F371DE"/>
    <w:rsid w:val="00375892"/>
  </w:style>
  <w:style w:type="paragraph" w:customStyle="1" w:styleId="A18D47D3839841E98EC6CAFD9424C8B4">
    <w:name w:val="A18D47D3839841E98EC6CAFD9424C8B4"/>
    <w:rsid w:val="003758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A99A-EB10-45BD-B668-720C1CA7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Dissertacao_Fernanda_Floriano</Template>
  <TotalTime>36</TotalTime>
  <Pages>19</Pages>
  <Words>1550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Dissertações e Teses da UFF</vt:lpstr>
      <vt:lpstr>Template de Dissertações e Teses da UFF</vt:lpstr>
    </vt:vector>
  </TitlesOfParts>
  <Company/>
  <LinksUpToDate>false</LinksUpToDate>
  <CharactersWithSpaces>9906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Dissertações e Teses da UFF</dc:title>
  <dc:creator>Sisi</dc:creator>
  <cp:lastModifiedBy>Sisi</cp:lastModifiedBy>
  <cp:revision>7</cp:revision>
  <dcterms:created xsi:type="dcterms:W3CDTF">2011-08-09T11:45:00Z</dcterms:created>
  <dcterms:modified xsi:type="dcterms:W3CDTF">2011-09-13T14:06:00Z</dcterms:modified>
  <cp:contentStatus>Em construção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zotero-version="2.1.8"&gt;&lt;session id="WO2Mem4g"/&gt;&lt;style id="http://www.zotero.org/styles/abnt-ufsm" hasBibliography="1" bibliographyStyleHasBeenSet="0"/&gt;&lt;prefs&gt;&lt;pref name="fieldType" value="Field"/&gt;&lt;pref name="noteType" value="0"/&gt;&lt;/p</vt:lpwstr>
  </property>
  <property fmtid="{D5CDD505-2E9C-101B-9397-08002B2CF9AE}" pid="3" name="ZOTERO_PREF_2">
    <vt:lpwstr>refs&gt;&lt;/data&gt;</vt:lpwstr>
  </property>
</Properties>
</file>